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Pr="003A798E" w:rsidR="00A81248" w:rsidTr="44D0DE8F" w14:paraId="5F3773A0" w14:textId="77777777">
        <w:tc>
          <w:tcPr>
            <w:tcW w:w="5395" w:type="dxa"/>
            <w:tcMar/>
          </w:tcPr>
          <w:p w:rsidRPr="003A798E" w:rsidR="00A81248" w:rsidP="00A81248" w:rsidRDefault="00A81248" w14:paraId="369363DF" w14:textId="77777777">
            <w:pPr>
              <w:pStyle w:val="GraphicAnchor"/>
            </w:pPr>
          </w:p>
        </w:tc>
        <w:tc>
          <w:tcPr>
            <w:tcW w:w="5395" w:type="dxa"/>
            <w:tcMar/>
          </w:tcPr>
          <w:p w:rsidRPr="003A798E" w:rsidR="00A81248" w:rsidP="00A81248" w:rsidRDefault="00A81248" w14:paraId="4F6B375B" w14:textId="77777777">
            <w:pPr>
              <w:pStyle w:val="GraphicAnchor"/>
            </w:pPr>
          </w:p>
        </w:tc>
      </w:tr>
      <w:tr w:rsidRPr="003A798E" w:rsidR="00A81248" w:rsidTr="44D0DE8F" w14:paraId="66826788" w14:textId="77777777">
        <w:trPr>
          <w:trHeight w:val="2719"/>
        </w:trPr>
        <w:tc>
          <w:tcPr>
            <w:tcW w:w="5395" w:type="dxa"/>
            <w:tcMar/>
          </w:tcPr>
          <w:p w:rsidRPr="003A798E" w:rsidR="00A81248" w:rsidP="44D0DE8F" w:rsidRDefault="004919AB" w14:noSpellErr="1" w14:paraId="35E0961A" w14:textId="3CF4E045">
            <w:pPr>
              <w:pStyle w:val="Heading1"/>
              <w:rPr>
                <w:rStyle w:val="Strong"/>
              </w:rPr>
            </w:pPr>
            <w:bookmarkStart w:name="_Toc14331172" w:id="1797361348"/>
            <w:r w:rsidRPr="44D0DE8F" w:rsidR="004919AB">
              <w:rPr>
                <w:rStyle w:val="Strong"/>
              </w:rPr>
              <w:t>Individual Queries</w:t>
            </w:r>
            <w:bookmarkEnd w:id="1797361348"/>
          </w:p>
          <w:p w:rsidRPr="003A798E" w:rsidR="00A81248" w:rsidP="44D0DE8F" w:rsidRDefault="004919AB" w14:paraId="6D5BAB98" w14:textId="2BBBBDA3">
            <w:pPr>
              <w:pStyle w:val="Normal"/>
            </w:pPr>
          </w:p>
        </w:tc>
        <w:tc>
          <w:tcPr>
            <w:tcW w:w="5395" w:type="dxa"/>
            <w:tcMar/>
          </w:tcPr>
          <w:p w:rsidRPr="003A798E" w:rsidR="00A81248" w:rsidRDefault="00A81248" w14:paraId="70D2EAB0" w14:textId="77777777"/>
        </w:tc>
      </w:tr>
      <w:tr w:rsidRPr="003A798E" w:rsidR="00A81248" w:rsidTr="44D0DE8F" w14:paraId="22CE3ECC" w14:textId="77777777">
        <w:trPr>
          <w:trHeight w:val="8059"/>
        </w:trPr>
        <w:tc>
          <w:tcPr>
            <w:tcW w:w="5395" w:type="dxa"/>
            <w:tcMar/>
          </w:tcPr>
          <w:p w:rsidR="44D0DE8F" w:rsidP="44D0DE8F" w:rsidRDefault="44D0DE8F" w14:paraId="208E7B88" w14:textId="7326DEE0">
            <w:pPr>
              <w:pStyle w:val="TOC1"/>
              <w:tabs>
                <w:tab w:val="right" w:leader="dot" w:pos="10800"/>
              </w:tabs>
              <w:bidi w:val="0"/>
            </w:pPr>
          </w:p>
          <w:p w:rsidR="44D0DE8F" w:rsidP="44D0DE8F" w:rsidRDefault="44D0DE8F" w14:paraId="3477522D" w14:textId="25E6B6FA">
            <w:pPr>
              <w:pStyle w:val="Normal"/>
              <w:tabs>
                <w:tab w:val="right" w:leader="dot" w:pos="10800"/>
              </w:tabs>
              <w:bidi w:val="0"/>
            </w:pPr>
          </w:p>
          <w:p w:rsidR="44D0DE8F" w:rsidP="44D0DE8F" w:rsidRDefault="44D0DE8F" w14:paraId="52E83AA1" w14:textId="465161DD">
            <w:pPr>
              <w:pStyle w:val="TOC1"/>
              <w:tabs>
                <w:tab w:val="right" w:leader="dot" w:pos="10800"/>
              </w:tabs>
              <w:bidi w:val="0"/>
            </w:pPr>
          </w:p>
          <w:sdt>
            <w:sdtPr>
              <w:id w:val="1041959938"/>
              <w:docPartObj>
                <w:docPartGallery w:val="Table of Contents"/>
                <w:docPartUnique/>
              </w:docPartObj>
            </w:sdtPr>
            <w:sdtContent>
              <w:p w:rsidR="44D0DE8F" w:rsidP="44D0DE8F" w:rsidRDefault="44D0DE8F" w14:paraId="1240E2FD" w14:textId="29556A24">
                <w:pPr>
                  <w:pStyle w:val="TOC1"/>
                  <w:tabs>
                    <w:tab w:val="right" w:leader="dot" w:pos="10800"/>
                  </w:tabs>
                  <w:bidi w:val="0"/>
                  <w:rPr>
                    <w:rStyle w:val="Hyperlink"/>
                  </w:rPr>
                </w:pPr>
                <w:r>
                  <w:fldChar w:fldCharType="begin"/>
                </w:r>
                <w:r>
                  <w:instrText xml:space="preserve">TOC \o \z \u \h</w:instrText>
                </w:r>
                <w:r>
                  <w:fldChar w:fldCharType="separate"/>
                </w:r>
                <w:hyperlink w:anchor="_Toc14331172">
                  <w:r w:rsidRPr="44D0DE8F" w:rsidR="44D0DE8F">
                    <w:rPr>
                      <w:rStyle w:val="Hyperlink"/>
                    </w:rPr>
                    <w:t>Individual Queries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_Toc14331172 \h</w:instrText>
                  </w:r>
                  <w:r>
                    <w:fldChar w:fldCharType="separate"/>
                  </w:r>
                  <w:r w:rsidRPr="44D0DE8F" w:rsidR="44D0DE8F">
                    <w:rPr>
                      <w:rStyle w:val="Hyperlink"/>
                    </w:rPr>
                    <w:t>1</w:t>
                  </w:r>
                  <w:r>
                    <w:fldChar w:fldCharType="end"/>
                  </w:r>
                </w:hyperlink>
              </w:p>
              <w:p w:rsidR="44D0DE8F" w:rsidP="44D0DE8F" w:rsidRDefault="44D0DE8F" w14:paraId="2AFABE6F" w14:textId="2F02C605">
                <w:pPr>
                  <w:pStyle w:val="TOC2"/>
                  <w:tabs>
                    <w:tab w:val="right" w:leader="dot" w:pos="10800"/>
                  </w:tabs>
                  <w:bidi w:val="0"/>
                  <w:rPr>
                    <w:rStyle w:val="Hyperlink"/>
                  </w:rPr>
                </w:pPr>
                <w:hyperlink w:anchor="_Toc1229991997">
                  <w:r w:rsidRPr="44D0DE8F" w:rsidR="44D0DE8F">
                    <w:rPr>
                      <w:rStyle w:val="Hyperlink"/>
                    </w:rPr>
                    <w:t>CSCI 331 Database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_Toc1229991997 \h</w:instrText>
                  </w:r>
                  <w:r>
                    <w:fldChar w:fldCharType="separate"/>
                  </w:r>
                  <w:r w:rsidRPr="44D0DE8F" w:rsidR="44D0DE8F">
                    <w:rPr>
                      <w:rStyle w:val="Hyperlink"/>
                    </w:rPr>
                    <w:t>1</w:t>
                  </w:r>
                  <w:r>
                    <w:fldChar w:fldCharType="end"/>
                  </w:r>
                </w:hyperlink>
              </w:p>
              <w:p w:rsidR="44D0DE8F" w:rsidP="44D0DE8F" w:rsidRDefault="44D0DE8F" w14:paraId="2C97ECC8" w14:textId="7D1FA07E">
                <w:pPr>
                  <w:pStyle w:val="TOC2"/>
                  <w:tabs>
                    <w:tab w:val="right" w:leader="dot" w:pos="10800"/>
                  </w:tabs>
                  <w:bidi w:val="0"/>
                  <w:rPr>
                    <w:rStyle w:val="Hyperlink"/>
                  </w:rPr>
                </w:pPr>
                <w:hyperlink w:anchor="_Toc126882216">
                  <w:r w:rsidRPr="44D0DE8F" w:rsidR="44D0DE8F">
                    <w:rPr>
                      <w:rStyle w:val="Hyperlink"/>
                    </w:rPr>
                    <w:t>Student: JASMINE KIM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_Toc126882216 \h</w:instrText>
                  </w:r>
                  <w:r>
                    <w:fldChar w:fldCharType="separate"/>
                  </w:r>
                  <w:r w:rsidRPr="44D0DE8F" w:rsidR="44D0DE8F">
                    <w:rPr>
                      <w:rStyle w:val="Hyperlink"/>
                    </w:rPr>
                    <w:t>2</w:t>
                  </w:r>
                  <w:r>
                    <w:fldChar w:fldCharType="end"/>
                  </w:r>
                </w:hyperlink>
              </w:p>
              <w:p w:rsidR="44D0DE8F" w:rsidP="44D0DE8F" w:rsidRDefault="44D0DE8F" w14:paraId="5C849ACF" w14:textId="2CF335BC">
                <w:pPr>
                  <w:pStyle w:val="TOC2"/>
                  <w:tabs>
                    <w:tab w:val="right" w:leader="dot" w:pos="10800"/>
                  </w:tabs>
                  <w:bidi w:val="0"/>
                  <w:rPr>
                    <w:rStyle w:val="Hyperlink"/>
                  </w:rPr>
                </w:pPr>
                <w:hyperlink w:anchor="_Toc326688627">
                  <w:r w:rsidRPr="44D0DE8F" w:rsidR="44D0DE8F">
                    <w:rPr>
                      <w:rStyle w:val="Hyperlink"/>
                    </w:rPr>
                    <w:t>Teacher: PETER HELLER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_Toc326688627 \h</w:instrText>
                  </w:r>
                  <w:r>
                    <w:fldChar w:fldCharType="separate"/>
                  </w:r>
                  <w:r w:rsidRPr="44D0DE8F" w:rsidR="44D0DE8F">
                    <w:rPr>
                      <w:rStyle w:val="Hyperlink"/>
                    </w:rPr>
                    <w:t>2</w:t>
                  </w:r>
                  <w:r>
                    <w:fldChar w:fldCharType="end"/>
                  </w:r>
                </w:hyperlink>
              </w:p>
              <w:p w:rsidR="44D0DE8F" w:rsidP="44D0DE8F" w:rsidRDefault="44D0DE8F" w14:paraId="5E31DF33" w14:textId="45EB95FF">
                <w:pPr>
                  <w:pStyle w:val="TOC1"/>
                  <w:tabs>
                    <w:tab w:val="right" w:leader="dot" w:pos="10800"/>
                  </w:tabs>
                  <w:bidi w:val="0"/>
                  <w:rPr>
                    <w:rStyle w:val="Hyperlink"/>
                  </w:rPr>
                </w:pPr>
                <w:hyperlink w:anchor="_Toc210012777">
                  <w:r w:rsidRPr="44D0DE8F" w:rsidR="44D0DE8F">
                    <w:rPr>
                      <w:rStyle w:val="Hyperlink"/>
                    </w:rPr>
                    <w:t>BEST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_Toc210012777 \h</w:instrText>
                  </w:r>
                  <w:r>
                    <w:fldChar w:fldCharType="separate"/>
                  </w:r>
                  <w:r w:rsidRPr="44D0DE8F" w:rsidR="44D0DE8F">
                    <w:rPr>
                      <w:rStyle w:val="Hyperlink"/>
                    </w:rPr>
                    <w:t>2</w:t>
                  </w:r>
                  <w:r>
                    <w:fldChar w:fldCharType="end"/>
                  </w:r>
                </w:hyperlink>
              </w:p>
              <w:p w:rsidR="44D0DE8F" w:rsidP="44D0DE8F" w:rsidRDefault="44D0DE8F" w14:paraId="48B65004" w14:textId="18157802">
                <w:pPr>
                  <w:pStyle w:val="TOC3"/>
                  <w:tabs>
                    <w:tab w:val="right" w:leader="dot" w:pos="10800"/>
                  </w:tabs>
                  <w:bidi w:val="0"/>
                  <w:rPr>
                    <w:rStyle w:val="Hyperlink"/>
                  </w:rPr>
                </w:pPr>
                <w:hyperlink w:anchor="_Toc634863326">
                  <w:r w:rsidRPr="44D0DE8F" w:rsidR="44D0DE8F">
                    <w:rPr>
                      <w:rStyle w:val="Hyperlink"/>
                    </w:rPr>
                    <w:t>SIMPLE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_Toc634863326 \h</w:instrText>
                  </w:r>
                  <w:r>
                    <w:fldChar w:fldCharType="separate"/>
                  </w:r>
                  <w:r w:rsidRPr="44D0DE8F" w:rsidR="44D0DE8F">
                    <w:rPr>
                      <w:rStyle w:val="Hyperlink"/>
                    </w:rPr>
                    <w:t>2</w:t>
                  </w:r>
                  <w:r>
                    <w:fldChar w:fldCharType="end"/>
                  </w:r>
                </w:hyperlink>
              </w:p>
              <w:p w:rsidR="44D0DE8F" w:rsidP="44D0DE8F" w:rsidRDefault="44D0DE8F" w14:paraId="6C3C3379" w14:textId="41059752">
                <w:pPr>
                  <w:pStyle w:val="TOC3"/>
                  <w:tabs>
                    <w:tab w:val="right" w:leader="dot" w:pos="10800"/>
                  </w:tabs>
                  <w:bidi w:val="0"/>
                  <w:rPr>
                    <w:rStyle w:val="Hyperlink"/>
                  </w:rPr>
                </w:pPr>
                <w:hyperlink w:anchor="_Toc967509442">
                  <w:r w:rsidRPr="44D0DE8F" w:rsidR="44D0DE8F">
                    <w:rPr>
                      <w:rStyle w:val="Hyperlink"/>
                    </w:rPr>
                    <w:t>MEDIUM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_Toc967509442 \h</w:instrText>
                  </w:r>
                  <w:r>
                    <w:fldChar w:fldCharType="separate"/>
                  </w:r>
                  <w:r w:rsidRPr="44D0DE8F" w:rsidR="44D0DE8F">
                    <w:rPr>
                      <w:rStyle w:val="Hyperlink"/>
                    </w:rPr>
                    <w:t>7</w:t>
                  </w:r>
                  <w:r>
                    <w:fldChar w:fldCharType="end"/>
                  </w:r>
                </w:hyperlink>
              </w:p>
              <w:p w:rsidR="44D0DE8F" w:rsidP="44D0DE8F" w:rsidRDefault="44D0DE8F" w14:paraId="034C71E6" w14:textId="5E316642">
                <w:pPr>
                  <w:pStyle w:val="TOC3"/>
                  <w:tabs>
                    <w:tab w:val="right" w:leader="dot" w:pos="10800"/>
                  </w:tabs>
                  <w:bidi w:val="0"/>
                  <w:rPr>
                    <w:rStyle w:val="Hyperlink"/>
                  </w:rPr>
                </w:pPr>
                <w:hyperlink w:anchor="_Toc137511722">
                  <w:r w:rsidRPr="44D0DE8F" w:rsidR="44D0DE8F">
                    <w:rPr>
                      <w:rStyle w:val="Hyperlink"/>
                    </w:rPr>
                    <w:t>COMPLEX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_Toc137511722 \h</w:instrText>
                  </w:r>
                  <w:r>
                    <w:fldChar w:fldCharType="separate"/>
                  </w:r>
                  <w:r w:rsidRPr="44D0DE8F" w:rsidR="44D0DE8F">
                    <w:rPr>
                      <w:rStyle w:val="Hyperlink"/>
                    </w:rPr>
                    <w:t>9</w:t>
                  </w:r>
                  <w:r>
                    <w:fldChar w:fldCharType="end"/>
                  </w:r>
                </w:hyperlink>
              </w:p>
              <w:p w:rsidR="44D0DE8F" w:rsidP="44D0DE8F" w:rsidRDefault="44D0DE8F" w14:paraId="03D408A1" w14:textId="59F7537B">
                <w:pPr>
                  <w:pStyle w:val="TOC1"/>
                  <w:tabs>
                    <w:tab w:val="right" w:leader="dot" w:pos="10800"/>
                  </w:tabs>
                  <w:bidi w:val="0"/>
                  <w:rPr>
                    <w:rStyle w:val="Hyperlink"/>
                  </w:rPr>
                </w:pPr>
                <w:hyperlink w:anchor="_Toc1617905278">
                  <w:r w:rsidRPr="44D0DE8F" w:rsidR="44D0DE8F">
                    <w:rPr>
                      <w:rStyle w:val="Hyperlink"/>
                    </w:rPr>
                    <w:t>WORST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_Toc1617905278 \h</w:instrText>
                  </w:r>
                  <w:r>
                    <w:fldChar w:fldCharType="separate"/>
                  </w:r>
                  <w:r w:rsidRPr="44D0DE8F" w:rsidR="44D0DE8F">
                    <w:rPr>
                      <w:rStyle w:val="Hyperlink"/>
                    </w:rPr>
                    <w:t>10</w:t>
                  </w:r>
                  <w:r>
                    <w:fldChar w:fldCharType="end"/>
                  </w:r>
                </w:hyperlink>
              </w:p>
              <w:p w:rsidR="44D0DE8F" w:rsidP="44D0DE8F" w:rsidRDefault="44D0DE8F" w14:paraId="576A84B4" w14:textId="5889D00F">
                <w:pPr>
                  <w:pStyle w:val="TOC3"/>
                  <w:tabs>
                    <w:tab w:val="right" w:leader="dot" w:pos="10800"/>
                  </w:tabs>
                  <w:bidi w:val="0"/>
                  <w:rPr>
                    <w:rStyle w:val="Hyperlink"/>
                  </w:rPr>
                </w:pPr>
                <w:hyperlink w:anchor="_Toc73677747">
                  <w:r w:rsidRPr="44D0DE8F" w:rsidR="44D0DE8F">
                    <w:rPr>
                      <w:rStyle w:val="Hyperlink"/>
                    </w:rPr>
                    <w:t>SIMPLE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_Toc73677747 \h</w:instrText>
                  </w:r>
                  <w:r>
                    <w:fldChar w:fldCharType="separate"/>
                  </w:r>
                  <w:r w:rsidRPr="44D0DE8F" w:rsidR="44D0DE8F">
                    <w:rPr>
                      <w:rStyle w:val="Hyperlink"/>
                    </w:rPr>
                    <w:t>11</w:t>
                  </w:r>
                  <w:r>
                    <w:fldChar w:fldCharType="end"/>
                  </w:r>
                </w:hyperlink>
              </w:p>
              <w:p w:rsidR="44D0DE8F" w:rsidP="44D0DE8F" w:rsidRDefault="44D0DE8F" w14:paraId="0A1CA0C1" w14:textId="2EA11C04">
                <w:pPr>
                  <w:pStyle w:val="TOC3"/>
                  <w:tabs>
                    <w:tab w:val="right" w:leader="dot" w:pos="10800"/>
                  </w:tabs>
                  <w:bidi w:val="0"/>
                  <w:rPr>
                    <w:rStyle w:val="Hyperlink"/>
                  </w:rPr>
                </w:pPr>
                <w:hyperlink w:anchor="_Toc2105575388">
                  <w:r w:rsidRPr="44D0DE8F" w:rsidR="44D0DE8F">
                    <w:rPr>
                      <w:rStyle w:val="Hyperlink"/>
                    </w:rPr>
                    <w:t>COMPLEX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_Toc2105575388 \h</w:instrText>
                  </w:r>
                  <w:r>
                    <w:fldChar w:fldCharType="separate"/>
                  </w:r>
                  <w:r w:rsidRPr="44D0DE8F" w:rsidR="44D0DE8F">
                    <w:rPr>
                      <w:rStyle w:val="Hyperlink"/>
                    </w:rPr>
                    <w:t>11</w:t>
                  </w:r>
                  <w:r>
                    <w:fldChar w:fldCharType="end"/>
                  </w:r>
                </w:hyperlink>
              </w:p>
              <w:p w:rsidR="44D0DE8F" w:rsidP="44D0DE8F" w:rsidRDefault="44D0DE8F" w14:paraId="03FE217C" w14:textId="6E805C10">
                <w:pPr>
                  <w:pStyle w:val="TOC1"/>
                  <w:tabs>
                    <w:tab w:val="right" w:leader="dot" w:pos="10800"/>
                  </w:tabs>
                  <w:bidi w:val="0"/>
                  <w:rPr>
                    <w:rStyle w:val="Hyperlink"/>
                  </w:rPr>
                </w:pPr>
                <w:hyperlink w:anchor="_Toc2108291770">
                  <w:r w:rsidRPr="44D0DE8F" w:rsidR="44D0DE8F">
                    <w:rPr>
                      <w:rStyle w:val="Hyperlink"/>
                    </w:rPr>
                    <w:t>CORRECTION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_Toc2108291770 \h</w:instrText>
                  </w:r>
                  <w:r>
                    <w:fldChar w:fldCharType="separate"/>
                  </w:r>
                  <w:r w:rsidRPr="44D0DE8F" w:rsidR="44D0DE8F">
                    <w:rPr>
                      <w:rStyle w:val="Hyperlink"/>
                    </w:rPr>
                    <w:t>13</w:t>
                  </w:r>
                  <w:r>
                    <w:fldChar w:fldCharType="end"/>
                  </w:r>
                </w:hyperlink>
              </w:p>
              <w:p w:rsidR="44D0DE8F" w:rsidP="44D0DE8F" w:rsidRDefault="44D0DE8F" w14:paraId="51986564" w14:textId="2CAF8F3C">
                <w:pPr>
                  <w:pStyle w:val="TOC3"/>
                  <w:tabs>
                    <w:tab w:val="right" w:leader="dot" w:pos="10800"/>
                  </w:tabs>
                  <w:bidi w:val="0"/>
                  <w:rPr>
                    <w:rStyle w:val="Hyperlink"/>
                  </w:rPr>
                </w:pPr>
                <w:hyperlink w:anchor="_Toc298705177">
                  <w:r w:rsidRPr="44D0DE8F" w:rsidR="44D0DE8F">
                    <w:rPr>
                      <w:rStyle w:val="Hyperlink"/>
                    </w:rPr>
                    <w:t>SIMPLE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_Toc298705177 \h</w:instrText>
                  </w:r>
                  <w:r>
                    <w:fldChar w:fldCharType="separate"/>
                  </w:r>
                  <w:r w:rsidRPr="44D0DE8F" w:rsidR="44D0DE8F">
                    <w:rPr>
                      <w:rStyle w:val="Hyperlink"/>
                    </w:rPr>
                    <w:t>13</w:t>
                  </w:r>
                  <w:r>
                    <w:fldChar w:fldCharType="end"/>
                  </w:r>
                </w:hyperlink>
              </w:p>
              <w:p w:rsidR="44D0DE8F" w:rsidP="44D0DE8F" w:rsidRDefault="44D0DE8F" w14:paraId="22F4CB5D" w14:textId="1294AF21">
                <w:pPr>
                  <w:pStyle w:val="TOC3"/>
                  <w:tabs>
                    <w:tab w:val="right" w:leader="dot" w:pos="10800"/>
                  </w:tabs>
                  <w:bidi w:val="0"/>
                  <w:rPr>
                    <w:rStyle w:val="Hyperlink"/>
                  </w:rPr>
                </w:pPr>
                <w:hyperlink w:anchor="_Toc801888562">
                  <w:r w:rsidRPr="44D0DE8F" w:rsidR="44D0DE8F">
                    <w:rPr>
                      <w:rStyle w:val="Hyperlink"/>
                    </w:rPr>
                    <w:t>COMPLEX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_Toc801888562 \h</w:instrText>
                  </w:r>
                  <w:r>
                    <w:fldChar w:fldCharType="separate"/>
                  </w:r>
                  <w:r w:rsidRPr="44D0DE8F" w:rsidR="44D0DE8F">
                    <w:rPr>
                      <w:rStyle w:val="Hyperlink"/>
                    </w:rPr>
                    <w:t>13</w:t>
                  </w:r>
                  <w:r>
                    <w:fldChar w:fldCharType="end"/>
                  </w:r>
                </w:hyperlink>
                <w:r>
                  <w:fldChar w:fldCharType="end"/>
                </w:r>
              </w:p>
            </w:sdtContent>
          </w:sdt>
          <w:p w:rsidRPr="003A798E" w:rsidR="00A81248" w:rsidRDefault="00A81248" w14:paraId="33CAC784" w14:textId="77777777"/>
        </w:tc>
        <w:tc>
          <w:tcPr>
            <w:tcW w:w="5395" w:type="dxa"/>
            <w:tcMar/>
          </w:tcPr>
          <w:p w:rsidRPr="003A798E" w:rsidR="00A81248" w:rsidRDefault="00A81248" w14:paraId="0554D724" w14:textId="77777777"/>
        </w:tc>
      </w:tr>
      <w:tr w:rsidRPr="003A798E" w:rsidR="00A81248" w:rsidTr="44D0DE8F" w14:paraId="6C68B8F9" w14:textId="77777777">
        <w:trPr>
          <w:trHeight w:val="1299"/>
        </w:trPr>
        <w:tc>
          <w:tcPr>
            <w:tcW w:w="5395" w:type="dxa"/>
            <w:tcMar/>
          </w:tcPr>
          <w:p w:rsidRPr="003A798E" w:rsidR="00A81248" w:rsidRDefault="00A81248" w14:paraId="5D4BCCDC" w14:textId="77777777"/>
        </w:tc>
        <w:tc>
          <w:tcPr>
            <w:tcW w:w="5395" w:type="dxa"/>
            <w:tcMar/>
          </w:tcPr>
          <w:p w:rsidRPr="003A798E" w:rsidR="00A81248" w:rsidP="00A81248" w:rsidRDefault="00A81248" w14:paraId="3FFEE8F7" w14:textId="46D478AF">
            <w:pPr>
              <w:pStyle w:val="Heading2"/>
            </w:pPr>
          </w:p>
          <w:p w:rsidRPr="003A798E" w:rsidR="00A81248" w:rsidP="00C66528" w:rsidRDefault="004919AB" w14:paraId="313C2BCA" w14:textId="350D3AFB" w14:noSpellErr="1">
            <w:pPr>
              <w:pStyle w:val="Heading2"/>
            </w:pPr>
            <w:bookmarkStart w:name="_Toc1229991997" w:id="488928383"/>
            <w:r w:rsidR="004919AB">
              <w:rPr/>
              <w:t>CSCI 331 Database</w:t>
            </w:r>
            <w:bookmarkEnd w:id="488928383"/>
          </w:p>
        </w:tc>
      </w:tr>
      <w:tr w:rsidRPr="003A798E" w:rsidR="00A81248" w:rsidTr="44D0DE8F" w14:paraId="3205A668" w14:textId="77777777">
        <w:trPr>
          <w:trHeight w:val="1402"/>
        </w:trPr>
        <w:tc>
          <w:tcPr>
            <w:tcW w:w="5395" w:type="dxa"/>
            <w:tcMar/>
          </w:tcPr>
          <w:p w:rsidRPr="003A798E" w:rsidR="00A81248" w:rsidRDefault="00A81248" w14:paraId="088D2B6F" w14:textId="77777777"/>
        </w:tc>
        <w:tc>
          <w:tcPr>
            <w:tcW w:w="5395" w:type="dxa"/>
            <w:tcMar/>
          </w:tcPr>
          <w:p w:rsidRPr="003A798E" w:rsidR="00A81248" w:rsidP="00A81248" w:rsidRDefault="004919AB" w14:paraId="2AC80848" w14:textId="3EDBD0F4">
            <w:pPr>
              <w:pStyle w:val="Heading2"/>
            </w:pPr>
            <w:bookmarkStart w:name="_Toc126882216" w:id="769633903"/>
            <w:r w:rsidR="004919AB">
              <w:rPr/>
              <w:t xml:space="preserve">Student: </w:t>
            </w:r>
            <w:r w:rsidR="03A0EB32">
              <w:rPr/>
              <w:t>JASMINE KIM</w:t>
            </w:r>
            <w:bookmarkEnd w:id="769633903"/>
          </w:p>
          <w:p w:rsidR="00A81248" w:rsidP="00A81248" w:rsidRDefault="004919AB" w14:paraId="7396AAED" w14:textId="77777777" w14:noSpellErr="1">
            <w:pPr>
              <w:pStyle w:val="Heading2"/>
            </w:pPr>
            <w:bookmarkStart w:name="_Toc326688627" w:id="733803562"/>
            <w:r w:rsidR="004919AB">
              <w:rPr/>
              <w:t>Teacher: PETER HELLER</w:t>
            </w:r>
            <w:bookmarkEnd w:id="733803562"/>
          </w:p>
          <w:p w:rsidRPr="00E96A9A" w:rsidR="00E96A9A" w:rsidP="00E96A9A" w:rsidRDefault="00E96A9A" w14:paraId="56F28C85" w14:textId="0205DE7D">
            <w:r w:rsidRPr="00E96A9A">
              <w:rPr>
                <w:rFonts w:eastAsiaTheme="majorEastAsia" w:cstheme="majorBidi"/>
                <w:i/>
                <w:color w:val="009095" w:themeColor="accent2" w:themeShade="BF"/>
                <w:sz w:val="42"/>
                <w:szCs w:val="26"/>
              </w:rPr>
              <w:t>Group: 2</w:t>
            </w:r>
          </w:p>
        </w:tc>
      </w:tr>
    </w:tbl>
    <w:p w:rsidRPr="003A798E" w:rsidR="000C4ED1" w:rsidRDefault="006F508F" w14:paraId="1DCDA053" w14:textId="77777777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93487DF" wp14:editId="0F4D449D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style="position:absolute;margin-left:-36.25pt;margin-top:1.1pt;width:612pt;height:791.7pt;z-index:-251657216;mso-position-horizontal-relative:margin;mso-position-vertical-relative:page;mso-width-relative:margin;mso-height-relative:margin" alt="&quot;&quot;" coordsize="77711,100533" o:spid="_x0000_s1026" w14:anchorId="7154C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style="position:absolute;top:25527;width:58458;height:75006;visibility:visible;mso-wrap-style:square;v-text-anchor:middle" coordsize="21600,21600" o:spid="_x0000_s1027" fillcolor="#d8d8d8 [2732]" stroked="f" strokeweight="1pt" path="m,10687l,21600r1769,l21600,6148,13712,,,1068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>
                  <v:stroke miterlimit="4" joinstyle="miter"/>
                  <v:path arrowok="t" o:connecttype="custom" o:connectlocs="2922906,3750311;2922906,3750311;2922906,3750311;2922906,3750311" o:connectangles="0,90,180,270" o:extrusionok="f"/>
                </v:shape>
                <v:shape id="Triangle" style="position:absolute;top:20447;width:39077;height:78168;visibility:visible;mso-wrap-style:square;v-text-anchor:middle" coordsize="21600,21600" o:spid="_x0000_s1028" fillcolor="#00c1c7 [3205]" stroked="f" strokeweight="1pt" path="m,21600l21600,10802,,,,216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>
                  <v:stroke miterlimit="4" joinstyle="miter"/>
                  <v:path arrowok="t" o:connecttype="custom" o:connectlocs="1953896,3908426;1953896,3908426;1953896,3908426;1953896,3908426" o:connectangles="0,90,180,270" o:extrusionok="f"/>
                </v:shape>
                <v:shape id="Shape" style="position:absolute;width:77711;height:90398;visibility:visible;mso-wrap-style:square;v-text-anchor:middle" coordsize="21600,21600" o:spid="_x0000_s1029" fillcolor="#123869 [3204]" stroked="f" strokeweight="1pt" path="m,14678r,6922l21600,3032,21600,,17075,,,1467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>
                  <v:stroke miterlimit="4" joinstyle="miter"/>
                  <v:path arrowok="t" o:connecttype="custom" o:connectlocs="3885566,4519931;3885566,4519931;3885566,4519931;3885566,4519931" o:connectangles="0,90,180,270" o:extrusionok="f"/>
                </v:shape>
                <w10:wrap anchorx="margin" anchory="page"/>
              </v:group>
            </w:pict>
          </mc:Fallback>
        </mc:AlternateContent>
      </w: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Pr="003A798E" w:rsidR="001205A1" w:rsidTr="44D0DE8F" w14:paraId="1583E892" w14:textId="77777777">
        <w:trPr>
          <w:trHeight w:val="441"/>
        </w:trPr>
        <w:tc>
          <w:tcPr>
            <w:tcW w:w="421" w:type="dxa"/>
            <w:shd w:val="clear" w:color="auto" w:fill="EDF0F4" w:themeFill="accent3"/>
            <w:tcMar/>
          </w:tcPr>
          <w:p w:rsidRPr="003A798E" w:rsidR="00A81248" w:rsidRDefault="00A81248" w14:paraId="748C60FF" w14:textId="77777777"/>
        </w:tc>
        <w:tc>
          <w:tcPr>
            <w:tcW w:w="4912" w:type="dxa"/>
            <w:shd w:val="clear" w:color="auto" w:fill="EDF0F4" w:themeFill="accent3"/>
            <w:tcMar/>
          </w:tcPr>
          <w:p w:rsidRPr="003A798E" w:rsidR="00A81248" w:rsidRDefault="00A81248" w14:paraId="48721677" w14:textId="77777777"/>
        </w:tc>
        <w:tc>
          <w:tcPr>
            <w:tcW w:w="4912" w:type="dxa"/>
            <w:shd w:val="clear" w:color="auto" w:fill="EDF0F4" w:themeFill="accent3"/>
            <w:tcMar/>
          </w:tcPr>
          <w:p w:rsidRPr="003A798E" w:rsidR="00A81248" w:rsidRDefault="00A81248" w14:paraId="5BD4A893" w14:textId="77777777"/>
        </w:tc>
        <w:tc>
          <w:tcPr>
            <w:tcW w:w="421" w:type="dxa"/>
            <w:shd w:val="clear" w:color="auto" w:fill="EDF0F4" w:themeFill="accent3"/>
            <w:tcMar/>
          </w:tcPr>
          <w:p w:rsidRPr="003A798E" w:rsidR="00A81248" w:rsidRDefault="00A81248" w14:paraId="0853E4F9" w14:textId="77777777"/>
        </w:tc>
      </w:tr>
      <w:tr w:rsidRPr="003A798E" w:rsidR="001205A1" w:rsidTr="44D0DE8F" w14:paraId="548F0FAD" w14:textId="77777777">
        <w:trPr>
          <w:trHeight w:val="4599"/>
        </w:trPr>
        <w:tc>
          <w:tcPr>
            <w:tcW w:w="421" w:type="dxa"/>
            <w:shd w:val="clear" w:color="auto" w:fill="EDF0F4" w:themeFill="accent3"/>
            <w:tcMar/>
          </w:tcPr>
          <w:p w:rsidRPr="00D55CD1" w:rsidR="001205A1" w:rsidRDefault="00D55CD1" w14:paraId="007DE0CA" w14:textId="45F95AEB">
            <w:pPr>
              <w:rPr>
                <w:color w:val="009095" w:themeColor="accent2" w:themeShade="BF"/>
              </w:rPr>
            </w:pPr>
            <w:r w:rsidRPr="00D55CD1">
              <w:rPr>
                <w:noProof/>
                <w:color w:val="009095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2746DE0" wp14:editId="58298335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1080107</wp:posOffset>
                      </wp:positionV>
                      <wp:extent cx="6288405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840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9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9095 [2405]" strokeweight="1.5pt" from="21.2pt,85.05pt" to="516.35pt,85.05pt" w14:anchorId="10D6B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">
                      <v:stroke miterlimit="4" joinstyle="miter"/>
                    </v:line>
                  </w:pict>
                </mc:Fallback>
              </mc:AlternateContent>
            </w:r>
          </w:p>
        </w:tc>
        <w:tc>
          <w:tcPr>
            <w:tcW w:w="9824" w:type="dxa"/>
            <w:gridSpan w:val="2"/>
            <w:shd w:val="clear" w:color="auto" w:fill="EDF0F4" w:themeFill="accent3"/>
            <w:tcMar/>
          </w:tcPr>
          <w:p w:rsidRPr="003A798E" w:rsidR="001205A1" w:rsidP="00005094" w:rsidRDefault="00005094" w14:paraId="78255E40" w14:textId="5C1A5BD1" w14:noSpellErr="1">
            <w:pPr>
              <w:pStyle w:val="Heading1"/>
              <w:jc w:val="center"/>
            </w:pPr>
            <w:bookmarkStart w:name="_Toc210012777" w:id="1203064001"/>
            <w:r w:rsidR="7782CEF0">
              <w:rPr/>
              <w:t>BEST</w:t>
            </w:r>
            <w:bookmarkEnd w:id="1203064001"/>
          </w:p>
          <w:p w:rsidRPr="003A798E" w:rsidR="001205A1" w:rsidP="001205A1" w:rsidRDefault="001205A1" w14:paraId="4C9DB848" w14:textId="77777777">
            <w:pPr>
              <w:pStyle w:val="Heading4"/>
            </w:pPr>
          </w:p>
          <w:p w:rsidRPr="00D55CD1" w:rsidR="00D55CD1" w:rsidP="00D55CD1" w:rsidRDefault="00D55CD1" w14:paraId="1C179704" w14:textId="77777777"/>
          <w:p w:rsidR="00005094" w:rsidP="00005094" w:rsidRDefault="00005094" w14:paraId="30E887DF" w14:textId="1463080B" w14:noSpellErr="1">
            <w:pPr>
              <w:pStyle w:val="Heading3"/>
              <w:rPr>
                <w:rStyle w:val="Emphasis"/>
              </w:rPr>
            </w:pPr>
            <w:bookmarkStart w:name="_Toc634863326" w:id="2104693054"/>
            <w:r w:rsidRPr="44D0DE8F" w:rsidR="7782CEF0">
              <w:rPr>
                <w:rStyle w:val="Emphasis"/>
              </w:rPr>
              <w:t>SIMPLE</w:t>
            </w:r>
            <w:bookmarkEnd w:id="2104693054"/>
          </w:p>
          <w:p w:rsidR="00D55CD1" w:rsidP="00D55CD1" w:rsidRDefault="00D55CD1" w14:paraId="36384106" w14:textId="06D2424A"/>
          <w:p w:rsidR="00515F93" w:rsidP="00D64585" w:rsidRDefault="00515F93" w14:paraId="78A4C162" w14:textId="083A5AAC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515F93">
              <w:rPr>
                <w:rFonts w:ascii="Arial" w:hAnsi="Arial" w:cs="Arial"/>
                <w:color w:val="002060"/>
                <w:sz w:val="22"/>
                <w:szCs w:val="22"/>
              </w:rPr>
              <w:t xml:space="preserve">Example of </w:t>
            </w:r>
            <w:proofErr w:type="spellStart"/>
            <w:r w:rsidRPr="00515F93">
              <w:rPr>
                <w:rFonts w:ascii="Arial" w:hAnsi="Arial" w:cs="Arial"/>
                <w:color w:val="002060"/>
                <w:sz w:val="22"/>
                <w:szCs w:val="22"/>
              </w:rPr>
              <w:t>PurchaseOrders</w:t>
            </w:r>
            <w:proofErr w:type="spellEnd"/>
            <w:r w:rsidRPr="00515F93">
              <w:rPr>
                <w:rFonts w:ascii="Arial" w:hAnsi="Arial" w:cs="Arial"/>
                <w:color w:val="002060"/>
                <w:sz w:val="22"/>
                <w:szCs w:val="22"/>
              </w:rPr>
              <w:t xml:space="preserve"> sub-system in AdventureWorks2017</w:t>
            </w:r>
          </w:p>
          <w:p w:rsidR="00265F47" w:rsidP="00D64585" w:rsidRDefault="00265F47" w14:paraId="41B52E22" w14:textId="5EB7AA49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265F47" w:rsidP="00D64585" w:rsidRDefault="00265F47" w14:paraId="470CADDA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Pr="00515F93" w:rsidR="00265F47" w:rsidP="00265F47" w:rsidRDefault="00265F47" w14:paraId="5E41B25B" w14:textId="196447F2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728BE32" wp14:editId="31154F3E">
                  <wp:extent cx="4279345" cy="4765040"/>
                  <wp:effectExtent l="0" t="0" r="698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872" cy="4767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15F93" w:rsidR="00515F93" w:rsidP="00D64585" w:rsidRDefault="00515F93" w14:paraId="60BA708C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265F47" w:rsidP="00D64585" w:rsidRDefault="00265F47" w14:paraId="149912E9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265F47" w:rsidP="00D64585" w:rsidRDefault="00265F47" w14:paraId="2884A7DC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265F47" w:rsidP="00D64585" w:rsidRDefault="00265F47" w14:paraId="1CD49E38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265F47" w:rsidP="00D64585" w:rsidRDefault="00265F47" w14:paraId="10A4D52A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265F47" w:rsidP="00D64585" w:rsidRDefault="00265F47" w14:paraId="6F5E6D41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265F47" w:rsidP="00D64585" w:rsidRDefault="00265F47" w14:paraId="48763729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265F47" w:rsidP="00D64585" w:rsidRDefault="00265F47" w14:paraId="758EA5B8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265F47" w:rsidP="00D64585" w:rsidRDefault="00265F47" w14:paraId="33F06ED1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265F47" w:rsidP="00D64585" w:rsidRDefault="00265F47" w14:paraId="63B0EC94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265F47" w:rsidP="00D64585" w:rsidRDefault="00265F47" w14:paraId="274E2675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265F47" w:rsidP="00D64585" w:rsidRDefault="00265F47" w14:paraId="5E75C485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Pr="00515F93" w:rsidR="00D64585" w:rsidP="00D64585" w:rsidRDefault="00D64585" w14:paraId="4E2BF35C" w14:textId="670115EE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515F93">
              <w:rPr>
                <w:rFonts w:ascii="Arial" w:hAnsi="Arial" w:cs="Arial"/>
                <w:color w:val="002060"/>
                <w:sz w:val="22"/>
                <w:szCs w:val="22"/>
              </w:rPr>
              <w:t>Diagram of Tables</w:t>
            </w:r>
          </w:p>
          <w:p w:rsidRPr="00D55CD1" w:rsidR="00D64585" w:rsidP="00D55CD1" w:rsidRDefault="00D64585" w14:paraId="4B45C1E3" w14:textId="77777777"/>
          <w:p w:rsidR="00D55CD1" w:rsidP="00B17B34" w:rsidRDefault="00D55CD1" w14:paraId="1E581EB4" w14:textId="7A2221AC">
            <w:pPr>
              <w:jc w:val="center"/>
            </w:pPr>
          </w:p>
          <w:p w:rsidR="00515F93" w:rsidP="00B17B34" w:rsidRDefault="00265F47" w14:paraId="26A78E69" w14:textId="774594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65AFDA" wp14:editId="2F18138A">
                  <wp:extent cx="3152775" cy="715327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715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CD1" w:rsidP="00D55CD1" w:rsidRDefault="00D55CD1" w14:paraId="4386EFEC" w14:textId="03E585A3">
            <w:pPr>
              <w:pStyle w:val="Heading3"/>
              <w:rPr>
                <w:rStyle w:val="Emphasis"/>
              </w:rPr>
            </w:pPr>
          </w:p>
          <w:p w:rsidRPr="00515F93" w:rsidR="00515F93" w:rsidP="00515F93" w:rsidRDefault="00515F93" w14:paraId="4203243F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7E3928" w:rsidP="00515F93" w:rsidRDefault="007E3928" w14:paraId="6C843B63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7E3928" w:rsidP="00515F93" w:rsidRDefault="007E3928" w14:paraId="6B24F918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Pr="00515F93" w:rsidR="00515F93" w:rsidP="00515F93" w:rsidRDefault="00515F93" w14:paraId="0D92615A" w14:textId="27E72FE4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lastRenderedPageBreak/>
              <w:t>Columns from Standard View</w:t>
            </w:r>
          </w:p>
          <w:p w:rsidR="00515F93" w:rsidP="00B17B34" w:rsidRDefault="00515F93" w14:paraId="681A1DA7" w14:textId="77777777">
            <w:pPr>
              <w:rPr>
                <w:rFonts w:cs="Consolas"/>
                <w:b/>
                <w:bCs/>
                <w:color w:val="000000" w:themeColor="text1"/>
                <w:sz w:val="22"/>
                <w:szCs w:val="22"/>
              </w:rPr>
            </w:pPr>
          </w:p>
          <w:p w:rsidR="007E3928" w:rsidP="00B17B34" w:rsidRDefault="007E3928" w14:paraId="17C99DE6" w14:textId="77777777">
            <w:pPr>
              <w:rPr>
                <w:rFonts w:cs="Consolas"/>
                <w:b/>
                <w:bCs/>
                <w:color w:val="000000" w:themeColor="text1"/>
                <w:sz w:val="22"/>
                <w:szCs w:val="22"/>
              </w:rPr>
            </w:pPr>
          </w:p>
          <w:p w:rsidR="007E3928" w:rsidP="00B17B34" w:rsidRDefault="007E3928" w14:paraId="25380389" w14:textId="240D1BDA">
            <w:pPr>
              <w:rPr>
                <w:rFonts w:cs="Consola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cs="Consolas"/>
                <w:b/>
                <w:bCs/>
                <w:color w:val="000000" w:themeColor="text1"/>
                <w:sz w:val="22"/>
                <w:szCs w:val="22"/>
              </w:rPr>
              <w:t>MISSING</w:t>
            </w:r>
          </w:p>
          <w:p w:rsidR="007E3928" w:rsidP="00B17B34" w:rsidRDefault="007E3928" w14:paraId="39B3B7AA" w14:textId="77777777">
            <w:pPr>
              <w:rPr>
                <w:rFonts w:cs="Consolas"/>
                <w:b/>
                <w:bCs/>
                <w:color w:val="000000" w:themeColor="text1"/>
                <w:sz w:val="22"/>
                <w:szCs w:val="22"/>
              </w:rPr>
            </w:pPr>
          </w:p>
          <w:p w:rsidR="007E3928" w:rsidP="00B17B34" w:rsidRDefault="007E3928" w14:paraId="2DE811A2" w14:textId="77777777">
            <w:pPr>
              <w:rPr>
                <w:rFonts w:cs="Consolas"/>
                <w:b/>
                <w:bCs/>
                <w:color w:val="000000" w:themeColor="text1"/>
                <w:sz w:val="22"/>
                <w:szCs w:val="22"/>
              </w:rPr>
            </w:pPr>
          </w:p>
          <w:p w:rsidRPr="00AE6B04" w:rsidR="00B17B34" w:rsidP="00B17B34" w:rsidRDefault="00AE6B04" w14:paraId="35EA5A92" w14:textId="36EE1749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AE6B04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Proposition 0</w:t>
            </w:r>
            <w:r w:rsidRPr="00AE6B04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 xml:space="preserve">: </w:t>
            </w:r>
            <w:r w:rsidRPr="00AE6B04" w:rsidR="00D64585">
              <w:rPr>
                <w:rFonts w:ascii="Arial" w:hAnsi="Arial" w:cs="Arial"/>
                <w:color w:val="002060"/>
                <w:sz w:val="22"/>
                <w:szCs w:val="22"/>
              </w:rPr>
              <w:t>Find out the list of products that have never been sold using AdventureWorks2017.</w:t>
            </w:r>
          </w:p>
          <w:p w:rsidR="00B17B34" w:rsidP="00B17B34" w:rsidRDefault="00B17B34" w14:paraId="68FA73BC" w14:textId="6B36E004">
            <w:pPr>
              <w:rPr>
                <w:rFonts w:cs="Consolas"/>
                <w:color w:val="000000" w:themeColor="text1"/>
                <w:sz w:val="22"/>
                <w:szCs w:val="22"/>
              </w:rPr>
            </w:pPr>
          </w:p>
          <w:p w:rsidRPr="00265F47" w:rsidR="00B17B34" w:rsidP="00B17B34" w:rsidRDefault="00B17B34" w14:paraId="333CE8CC" w14:textId="0E121915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265F47">
              <w:rPr>
                <w:rFonts w:ascii="Arial" w:hAnsi="Arial" w:cs="Arial"/>
                <w:color w:val="002060"/>
                <w:sz w:val="22"/>
                <w:szCs w:val="22"/>
              </w:rPr>
              <w:t>Detailed Explanation of the problem that will help the developer to write the query to resolve the issue.</w:t>
            </w:r>
          </w:p>
          <w:p w:rsidRPr="00D64585" w:rsidR="00E670CE" w:rsidP="00B17B34" w:rsidRDefault="00E670CE" w14:paraId="5B24D302" w14:textId="77777777">
            <w:pPr>
              <w:rPr>
                <w:rFonts w:cs="Consolas"/>
                <w:color w:val="3880DD" w:themeColor="accent1" w:themeTint="99"/>
                <w:sz w:val="22"/>
                <w:szCs w:val="22"/>
              </w:rPr>
            </w:pPr>
          </w:p>
          <w:p w:rsidR="00B17B34" w:rsidP="00B17B34" w:rsidRDefault="00E670CE" w14:paraId="2BEEEFFC" w14:textId="621A08D5">
            <w:pPr>
              <w:rPr>
                <w:color w:val="3880DD" w:themeColor="accent1" w:themeTint="99"/>
                <w:sz w:val="32"/>
                <w:szCs w:val="32"/>
              </w:rPr>
            </w:pPr>
            <w:r>
              <w:rPr>
                <w:rFonts w:cs="Consolas"/>
                <w:color w:val="000000" w:themeColor="text1"/>
                <w:sz w:val="22"/>
                <w:szCs w:val="22"/>
              </w:rPr>
              <w:t xml:space="preserve">Perform a left outer join and filter the rows by identifying where </w:t>
            </w:r>
            <w:proofErr w:type="spellStart"/>
            <w:r>
              <w:rPr>
                <w:rFonts w:cs="Consolas"/>
                <w:color w:val="000000" w:themeColor="text1"/>
                <w:sz w:val="22"/>
                <w:szCs w:val="22"/>
              </w:rPr>
              <w:t>PurchaseOrderID</w:t>
            </w:r>
            <w:proofErr w:type="spellEnd"/>
            <w:r>
              <w:rPr>
                <w:rFonts w:cs="Consolas"/>
                <w:color w:val="000000" w:themeColor="text1"/>
                <w:sz w:val="22"/>
                <w:szCs w:val="22"/>
              </w:rPr>
              <w:t xml:space="preserve"> is NULL.</w:t>
            </w:r>
          </w:p>
          <w:p w:rsidR="00D64585" w:rsidP="00B17B34" w:rsidRDefault="00D64585" w14:paraId="2D964027" w14:textId="77777777">
            <w:pPr>
              <w:rPr>
                <w:rFonts w:cs="Consolas"/>
                <w:color w:val="3880DD" w:themeColor="accent1" w:themeTint="99"/>
                <w:sz w:val="22"/>
                <w:szCs w:val="22"/>
              </w:rPr>
            </w:pPr>
          </w:p>
          <w:p w:rsidR="00D64585" w:rsidP="00B17B34" w:rsidRDefault="00D64585" w14:paraId="2F9B4B01" w14:textId="77777777">
            <w:pPr>
              <w:rPr>
                <w:rFonts w:cs="Consolas"/>
                <w:color w:val="3880DD" w:themeColor="accent1" w:themeTint="99"/>
                <w:sz w:val="22"/>
                <w:szCs w:val="22"/>
              </w:rPr>
            </w:pPr>
          </w:p>
          <w:p w:rsidR="00D64585" w:rsidP="00B17B34" w:rsidRDefault="00D64585" w14:paraId="5554AB04" w14:textId="77777777">
            <w:pPr>
              <w:rPr>
                <w:rFonts w:cs="Consolas"/>
                <w:color w:val="3880DD" w:themeColor="accent1" w:themeTint="99"/>
                <w:sz w:val="22"/>
                <w:szCs w:val="22"/>
              </w:rPr>
            </w:pPr>
          </w:p>
          <w:p w:rsidRPr="00265F47" w:rsidR="00D64585" w:rsidP="00B17B34" w:rsidRDefault="00D64585" w14:paraId="540A2FC7" w14:textId="73992606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265F47">
              <w:rPr>
                <w:rFonts w:ascii="Arial" w:hAnsi="Arial" w:cs="Arial"/>
                <w:color w:val="002060"/>
                <w:sz w:val="22"/>
                <w:szCs w:val="22"/>
              </w:rPr>
              <w:t>Project following columns from their respective tables in the select clause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07"/>
              <w:gridCol w:w="4907"/>
            </w:tblGrid>
            <w:tr w:rsidR="00873DCF" w:rsidTr="00873DCF" w14:paraId="0EC8CB51" w14:textId="77777777">
              <w:tc>
                <w:tcPr>
                  <w:tcW w:w="4907" w:type="dxa"/>
                </w:tcPr>
                <w:p w:rsidR="00873DCF" w:rsidP="00B17B34" w:rsidRDefault="00873DCF" w14:paraId="767D20F1" w14:textId="0BD90653">
                  <w:pPr>
                    <w:rPr>
                      <w:color w:val="3880DD" w:themeColor="accent1" w:themeTint="99"/>
                      <w:sz w:val="32"/>
                      <w:szCs w:val="32"/>
                    </w:rPr>
                  </w:pPr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Table Name</w:t>
                  </w:r>
                </w:p>
              </w:tc>
              <w:tc>
                <w:tcPr>
                  <w:tcW w:w="4907" w:type="dxa"/>
                </w:tcPr>
                <w:p w:rsidR="00873DCF" w:rsidP="00873DCF" w:rsidRDefault="00873DCF" w14:paraId="3D25E3E9" w14:textId="24C74619">
                  <w:pPr>
                    <w:rPr>
                      <w:color w:val="3880DD" w:themeColor="accent1" w:themeTint="99"/>
                      <w:sz w:val="32"/>
                      <w:szCs w:val="32"/>
                    </w:rPr>
                  </w:pPr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 xml:space="preserve">Column </w:t>
                  </w:r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Name</w:t>
                  </w:r>
                </w:p>
                <w:p w:rsidR="00873DCF" w:rsidP="00B17B34" w:rsidRDefault="00873DCF" w14:paraId="3965BB22" w14:textId="777BBF1F">
                  <w:pPr>
                    <w:rPr>
                      <w:color w:val="3880DD" w:themeColor="accent1" w:themeTint="99"/>
                      <w:sz w:val="32"/>
                      <w:szCs w:val="32"/>
                    </w:rPr>
                  </w:pPr>
                </w:p>
              </w:tc>
            </w:tr>
            <w:tr w:rsidR="00873DCF" w:rsidTr="00873DCF" w14:paraId="345F6E5A" w14:textId="77777777">
              <w:tc>
                <w:tcPr>
                  <w:tcW w:w="4907" w:type="dxa"/>
                </w:tcPr>
                <w:p w:rsidRPr="00873DCF" w:rsidR="00873DCF" w:rsidP="00B17B34" w:rsidRDefault="00873DCF" w14:paraId="482C8C3C" w14:textId="010F6D40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 w:rsidRPr="00873DCF"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Produc</w:t>
                  </w:r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t.Production</w:t>
                  </w:r>
                  <w:proofErr w:type="spellEnd"/>
                </w:p>
              </w:tc>
              <w:tc>
                <w:tcPr>
                  <w:tcW w:w="4907" w:type="dxa"/>
                </w:tcPr>
                <w:p w:rsidR="00873DCF" w:rsidP="00B17B34" w:rsidRDefault="00873DCF" w14:paraId="1EEC5DAE" w14:textId="77777777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ProductId</w:t>
                  </w:r>
                  <w:proofErr w:type="spellEnd"/>
                </w:p>
                <w:p w:rsidRPr="00873DCF" w:rsidR="00873DCF" w:rsidP="00B17B34" w:rsidRDefault="00873DCF" w14:paraId="700CC145" w14:textId="572C541A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Name</w:t>
                  </w:r>
                </w:p>
              </w:tc>
            </w:tr>
            <w:tr w:rsidR="00873DCF" w:rsidTr="00873DCF" w14:paraId="7B32A8ED" w14:textId="77777777">
              <w:tc>
                <w:tcPr>
                  <w:tcW w:w="4907" w:type="dxa"/>
                </w:tcPr>
                <w:p w:rsidRPr="00873DCF" w:rsidR="00873DCF" w:rsidP="00B17B34" w:rsidRDefault="00873DCF" w14:paraId="4C1936F4" w14:textId="5152956F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Purchasing.PurchaseOrderDetail</w:t>
                  </w:r>
                  <w:proofErr w:type="spellEnd"/>
                </w:p>
              </w:tc>
              <w:tc>
                <w:tcPr>
                  <w:tcW w:w="4907" w:type="dxa"/>
                </w:tcPr>
                <w:p w:rsidRPr="00873DCF" w:rsidR="00873DCF" w:rsidP="00B17B34" w:rsidRDefault="00873DCF" w14:paraId="7E5E1AAF" w14:textId="3B84F104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PurchaseOrderID</w:t>
                  </w:r>
                  <w:proofErr w:type="spellEnd"/>
                </w:p>
              </w:tc>
            </w:tr>
            <w:tr w:rsidR="00873DCF" w:rsidTr="00873DCF" w14:paraId="2E58708B" w14:textId="77777777">
              <w:tc>
                <w:tcPr>
                  <w:tcW w:w="4907" w:type="dxa"/>
                </w:tcPr>
                <w:p w:rsidRPr="00873DCF" w:rsidR="00873DCF" w:rsidP="00B17B34" w:rsidRDefault="00873DCF" w14:paraId="618787F4" w14:textId="77777777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4907" w:type="dxa"/>
                </w:tcPr>
                <w:p w:rsidRPr="00873DCF" w:rsidR="00873DCF" w:rsidP="00B17B34" w:rsidRDefault="00873DCF" w14:paraId="27777F39" w14:textId="77777777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:rsidRPr="00D64585" w:rsidR="00D64585" w:rsidP="00B17B34" w:rsidRDefault="00D64585" w14:paraId="47D2E3B3" w14:textId="00762C56">
            <w:pPr>
              <w:rPr>
                <w:color w:val="3880DD" w:themeColor="accent1" w:themeTint="99"/>
                <w:sz w:val="32"/>
                <w:szCs w:val="32"/>
              </w:rPr>
            </w:pPr>
          </w:p>
          <w:p w:rsidRPr="00265F47" w:rsidR="00D64585" w:rsidP="00B17B34" w:rsidRDefault="00873DCF" w14:paraId="508F9EB5" w14:textId="6856B4E3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265F47">
              <w:rPr>
                <w:rFonts w:ascii="Arial" w:hAnsi="Arial" w:cs="Arial"/>
                <w:color w:val="002060"/>
                <w:sz w:val="22"/>
                <w:szCs w:val="22"/>
              </w:rPr>
              <w:t>Order By</w:t>
            </w:r>
          </w:p>
          <w:p w:rsidR="00873DCF" w:rsidP="00B17B34" w:rsidRDefault="00873DCF" w14:paraId="6166625F" w14:textId="2FD8C4A8">
            <w:pPr>
              <w:rPr>
                <w:rFonts w:cs="Consolas"/>
                <w:color w:val="3880DD" w:themeColor="accent1" w:themeTint="99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71"/>
              <w:gridCol w:w="3271"/>
              <w:gridCol w:w="3272"/>
            </w:tblGrid>
            <w:tr w:rsidR="00873DCF" w:rsidTr="00873DCF" w14:paraId="61BA41E6" w14:textId="77777777">
              <w:tc>
                <w:tcPr>
                  <w:tcW w:w="3271" w:type="dxa"/>
                </w:tcPr>
                <w:p w:rsidRPr="00873DCF" w:rsidR="00873DCF" w:rsidP="00B17B34" w:rsidRDefault="00873DCF" w14:paraId="68D98E0F" w14:textId="2C4C2990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Table Name</w:t>
                  </w:r>
                </w:p>
              </w:tc>
              <w:tc>
                <w:tcPr>
                  <w:tcW w:w="3271" w:type="dxa"/>
                </w:tcPr>
                <w:p w:rsidRPr="00873DCF" w:rsidR="00873DCF" w:rsidP="00B17B34" w:rsidRDefault="00873DCF" w14:paraId="7D2BD19A" w14:textId="6D6BC450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Column Name</w:t>
                  </w:r>
                </w:p>
              </w:tc>
              <w:tc>
                <w:tcPr>
                  <w:tcW w:w="3272" w:type="dxa"/>
                </w:tcPr>
                <w:p w:rsidRPr="00873DCF" w:rsidR="00873DCF" w:rsidP="00B17B34" w:rsidRDefault="00873DCF" w14:paraId="15150054" w14:textId="3E6EE409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Sort Order</w:t>
                  </w:r>
                </w:p>
              </w:tc>
            </w:tr>
            <w:tr w:rsidR="00873DCF" w:rsidTr="00873DCF" w14:paraId="20150D37" w14:textId="77777777">
              <w:tc>
                <w:tcPr>
                  <w:tcW w:w="3271" w:type="dxa"/>
                </w:tcPr>
                <w:p w:rsidRPr="00873DCF" w:rsidR="00873DCF" w:rsidP="00B17B34" w:rsidRDefault="00791B9C" w14:paraId="417EF4EA" w14:textId="66C2E17E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 w:rsidRPr="00873DCF"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Produc</w:t>
                  </w:r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t.Production</w:t>
                  </w:r>
                  <w:proofErr w:type="spellEnd"/>
                </w:p>
              </w:tc>
              <w:tc>
                <w:tcPr>
                  <w:tcW w:w="3271" w:type="dxa"/>
                </w:tcPr>
                <w:p w:rsidRPr="00873DCF" w:rsidR="00873DCF" w:rsidP="00B17B34" w:rsidRDefault="00791B9C" w14:paraId="3E867F1D" w14:textId="66B8EA6A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ProductId</w:t>
                  </w:r>
                  <w:proofErr w:type="spellEnd"/>
                </w:p>
              </w:tc>
              <w:tc>
                <w:tcPr>
                  <w:tcW w:w="3272" w:type="dxa"/>
                </w:tcPr>
                <w:p w:rsidRPr="00873DCF" w:rsidR="00873DCF" w:rsidP="00B17B34" w:rsidRDefault="00791B9C" w14:paraId="48C747A9" w14:textId="56587F2F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ASC</w:t>
                  </w:r>
                </w:p>
              </w:tc>
            </w:tr>
          </w:tbl>
          <w:p w:rsidRPr="00D64585" w:rsidR="00873DCF" w:rsidP="00B17B34" w:rsidRDefault="00873DCF" w14:paraId="29FD3B52" w14:textId="77777777">
            <w:pPr>
              <w:rPr>
                <w:color w:val="3880DD" w:themeColor="accent1" w:themeTint="99"/>
                <w:sz w:val="32"/>
                <w:szCs w:val="32"/>
              </w:rPr>
            </w:pPr>
          </w:p>
          <w:p w:rsidRPr="00265F47" w:rsidR="00D64585" w:rsidP="00B17B34" w:rsidRDefault="00D64585" w14:paraId="112AD151" w14:textId="32ACC5DA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Pr="00265F47" w:rsidR="00D64585" w:rsidP="00D64585" w:rsidRDefault="00D64585" w14:paraId="0B9BA968" w14:textId="3642F4FA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265F47">
              <w:rPr>
                <w:rFonts w:ascii="Arial" w:hAnsi="Arial" w:cs="Arial"/>
                <w:color w:val="002060"/>
                <w:sz w:val="22"/>
                <w:szCs w:val="22"/>
              </w:rPr>
              <w:t>Problem Solving Query</w:t>
            </w:r>
          </w:p>
          <w:p w:rsidRPr="00B17B34" w:rsidR="00B17B34" w:rsidP="00B17B34" w:rsidRDefault="00B17B34" w14:paraId="1744652E" w14:textId="77777777"/>
          <w:p w:rsidR="00D55CD1" w:rsidP="00D55CD1" w:rsidRDefault="00D64585" w14:paraId="71B48071" w14:textId="7AFD368D">
            <w:r>
              <w:rPr>
                <w:noProof/>
              </w:rPr>
              <w:drawing>
                <wp:inline distT="0" distB="0" distL="0" distR="0" wp14:anchorId="050BA206" wp14:editId="2A537EAC">
                  <wp:extent cx="4981575" cy="1571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49C2" w:rsidP="00D55CD1" w:rsidRDefault="004C49C2" w14:paraId="5F22ABCB" w14:textId="50256C3A"/>
          <w:p w:rsidR="004C49C2" w:rsidP="00D55CD1" w:rsidRDefault="004C49C2" w14:paraId="46B5D2F9" w14:textId="486B757F"/>
          <w:p w:rsidR="004C49C2" w:rsidP="00D55CD1" w:rsidRDefault="004C49C2" w14:paraId="5D875736" w14:textId="2C2996CC"/>
          <w:p w:rsidR="004C49C2" w:rsidP="00D55CD1" w:rsidRDefault="004C49C2" w14:paraId="528AE454" w14:textId="35664AA6"/>
          <w:p w:rsidR="004C49C2" w:rsidP="00D55CD1" w:rsidRDefault="004C49C2" w14:paraId="304A9DDE" w14:textId="39972624"/>
          <w:p w:rsidR="004C49C2" w:rsidP="00D55CD1" w:rsidRDefault="004C49C2" w14:paraId="769EFA68" w14:textId="4BF964FC"/>
          <w:p w:rsidR="004C49C2" w:rsidP="00D55CD1" w:rsidRDefault="004C49C2" w14:paraId="39A40578" w14:textId="647291FA"/>
          <w:p w:rsidR="004C49C2" w:rsidP="00D55CD1" w:rsidRDefault="004C49C2" w14:paraId="1A57054E" w14:textId="177340E1"/>
          <w:p w:rsidR="004C49C2" w:rsidP="00D55CD1" w:rsidRDefault="004C49C2" w14:paraId="3B8CAC6A" w14:textId="1EBF2C96"/>
          <w:p w:rsidR="004C49C2" w:rsidP="00D55CD1" w:rsidRDefault="004C49C2" w14:paraId="271E344F" w14:textId="4CC98EEB"/>
          <w:p w:rsidR="004C49C2" w:rsidP="00D55CD1" w:rsidRDefault="004C49C2" w14:paraId="6B7CAD80" w14:textId="2919096D"/>
          <w:p w:rsidR="004C49C2" w:rsidP="00D55CD1" w:rsidRDefault="004C49C2" w14:paraId="408B733D" w14:textId="40D0C06E"/>
          <w:p w:rsidR="004C49C2" w:rsidP="00D55CD1" w:rsidRDefault="004C49C2" w14:paraId="23730A90" w14:textId="0F68FE8C"/>
          <w:p w:rsidR="00D949A1" w:rsidP="00D0788C" w:rsidRDefault="00D0788C" w14:paraId="21D5D967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265F47">
              <w:rPr>
                <w:rFonts w:ascii="Arial" w:hAnsi="Arial" w:cs="Arial"/>
                <w:color w:val="002060"/>
                <w:sz w:val="22"/>
                <w:szCs w:val="22"/>
              </w:rPr>
              <w:t>Sample Relational Output with total number of rows returned (</w:t>
            </w:r>
            <w:r w:rsidRPr="00265F47" w:rsidR="007660F0">
              <w:rPr>
                <w:rFonts w:ascii="Arial" w:hAnsi="Arial" w:cs="Arial"/>
                <w:color w:val="002060"/>
                <w:sz w:val="22"/>
                <w:szCs w:val="22"/>
              </w:rPr>
              <w:t>239</w:t>
            </w:r>
            <w:r w:rsidRPr="00265F47">
              <w:rPr>
                <w:rFonts w:ascii="Arial" w:hAnsi="Arial" w:cs="Arial"/>
                <w:color w:val="002060"/>
                <w:sz w:val="22"/>
                <w:szCs w:val="22"/>
              </w:rPr>
              <w:t>)</w:t>
            </w:r>
          </w:p>
          <w:p w:rsidR="00D949A1" w:rsidP="00D0788C" w:rsidRDefault="00D949A1" w14:paraId="7F9D63AA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7660F0" w:rsidP="00D949A1" w:rsidRDefault="007660F0" w14:paraId="3E24F92F" w14:textId="2402199D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39F4ABC" wp14:editId="58B47AD2">
                  <wp:extent cx="2212922" cy="2830664"/>
                  <wp:effectExtent l="0" t="0" r="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072" cy="2833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10D9" w:rsidP="00D0788C" w:rsidRDefault="000210D9" w14:paraId="36855FDA" w14:textId="35BAF30E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Pr="00265F47" w:rsidR="00D0788C" w:rsidP="00D0788C" w:rsidRDefault="00D0788C" w14:paraId="6A8F1C62" w14:textId="653F106A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265F47">
              <w:rPr>
                <w:rFonts w:ascii="Arial" w:hAnsi="Arial" w:cs="Arial"/>
                <w:color w:val="002060"/>
                <w:sz w:val="22"/>
                <w:szCs w:val="22"/>
              </w:rPr>
              <w:t>Sample JSON Output with total number of rows returned (</w:t>
            </w:r>
            <w:r w:rsidRPr="00265F47" w:rsidR="00E72C14">
              <w:rPr>
                <w:rFonts w:ascii="Arial" w:hAnsi="Arial" w:cs="Arial"/>
                <w:color w:val="002060"/>
                <w:sz w:val="22"/>
                <w:szCs w:val="22"/>
              </w:rPr>
              <w:t>239</w:t>
            </w:r>
            <w:r w:rsidRPr="00265F47">
              <w:rPr>
                <w:rFonts w:ascii="Arial" w:hAnsi="Arial" w:cs="Arial"/>
                <w:color w:val="002060"/>
                <w:sz w:val="22"/>
                <w:szCs w:val="22"/>
              </w:rPr>
              <w:t>)</w:t>
            </w:r>
          </w:p>
          <w:p w:rsidR="00E72C14" w:rsidP="00D949A1" w:rsidRDefault="00E72C14" w14:paraId="31C28BB8" w14:textId="5C299B0A">
            <w:pPr>
              <w:jc w:val="center"/>
              <w:rPr>
                <w:rFonts w:ascii="Arial" w:hAnsi="Arial" w:cs="Arial"/>
                <w:color w:val="3880DD" w:themeColor="accent1" w:themeTint="99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71074EC" wp14:editId="5505C4C3">
                  <wp:extent cx="4921857" cy="156565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338" cy="156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07DD" w:rsidP="00D0788C" w:rsidRDefault="00F607DD" w14:paraId="510D63CF" w14:textId="09BAE853">
            <w:pPr>
              <w:rPr>
                <w:rFonts w:ascii="Arial" w:hAnsi="Arial" w:cs="Arial"/>
                <w:color w:val="3880DD" w:themeColor="accent1" w:themeTint="99"/>
                <w:sz w:val="22"/>
                <w:szCs w:val="22"/>
              </w:rPr>
            </w:pPr>
          </w:p>
          <w:p w:rsidR="00F607DD" w:rsidP="000210D9" w:rsidRDefault="000210D9" w14:paraId="626F6FBF" w14:textId="6B18364B">
            <w:pPr>
              <w:jc w:val="center"/>
              <w:rPr>
                <w:rFonts w:ascii="Arial" w:hAnsi="Arial" w:cs="Arial"/>
                <w:color w:val="3880DD" w:themeColor="accent1" w:themeTint="99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AE7C114" wp14:editId="4495CB12">
                  <wp:extent cx="3776869" cy="350813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38" cy="350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07DD" w:rsidP="00D0788C" w:rsidRDefault="00F607DD" w14:paraId="0505AB46" w14:textId="458858E6">
            <w:pPr>
              <w:rPr>
                <w:rFonts w:ascii="Arial" w:hAnsi="Arial" w:cs="Arial"/>
                <w:color w:val="3880DD" w:themeColor="accent1" w:themeTint="99"/>
                <w:sz w:val="22"/>
                <w:szCs w:val="22"/>
              </w:rPr>
            </w:pPr>
          </w:p>
          <w:p w:rsidR="00F607DD" w:rsidP="00D0788C" w:rsidRDefault="00F607DD" w14:paraId="1AC73970" w14:textId="67F334E8">
            <w:pPr>
              <w:rPr>
                <w:rFonts w:ascii="Arial" w:hAnsi="Arial" w:cs="Arial"/>
                <w:color w:val="3880DD" w:themeColor="accent1" w:themeTint="99"/>
                <w:sz w:val="22"/>
                <w:szCs w:val="22"/>
              </w:rPr>
            </w:pPr>
          </w:p>
          <w:p w:rsidR="000210D9" w:rsidP="00D55CD1" w:rsidRDefault="000210D9" w14:paraId="64D461AC" w14:textId="42B401D0">
            <w:pPr>
              <w:pStyle w:val="Heading3"/>
              <w:rPr>
                <w:rStyle w:val="Emphasis"/>
              </w:rPr>
            </w:pPr>
            <w:r w:rsidRPr="00D55CD1">
              <w:rPr>
                <w:noProof/>
                <w:color w:val="009095" w:themeColor="accent2" w:themeShade="BF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EB66BD9" wp14:editId="2E83AB0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214326</wp:posOffset>
                      </wp:positionV>
                      <wp:extent cx="6288405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840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9095 [2405]" strokeweight="1.5pt" from=".25pt,16.9pt" to="495.4pt,16.9pt" w14:anchorId="741D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">
                      <v:stroke miterlimit="4" joinstyle="miter"/>
                    </v:line>
                  </w:pict>
                </mc:Fallback>
              </mc:AlternateContent>
            </w:r>
          </w:p>
          <w:p w:rsidRPr="003A798E" w:rsidR="00D55CD1" w:rsidP="00D55CD1" w:rsidRDefault="00D55CD1" w14:paraId="71D7DC89" w14:textId="2B11CC39" w14:noSpellErr="1">
            <w:pPr>
              <w:pStyle w:val="Heading3"/>
              <w:rPr>
                <w:rStyle w:val="Emphasis"/>
              </w:rPr>
            </w:pPr>
            <w:bookmarkStart w:name="_Toc967509442" w:id="628950467"/>
            <w:r w:rsidRPr="44D0DE8F" w:rsidR="73541ED2">
              <w:rPr>
                <w:rStyle w:val="Emphasis"/>
              </w:rPr>
              <w:t>MEDIUM</w:t>
            </w:r>
            <w:bookmarkEnd w:id="628950467"/>
          </w:p>
          <w:p w:rsidR="00D55CD1" w:rsidP="00D55CD1" w:rsidRDefault="00D55CD1" w14:paraId="0AF83A1A" w14:textId="77777777">
            <w:pPr>
              <w:rPr>
                <w:rFonts w:cs="Consolas"/>
                <w:b/>
                <w:bCs/>
                <w:color w:val="000000" w:themeColor="text1"/>
                <w:sz w:val="19"/>
                <w:szCs w:val="19"/>
              </w:rPr>
            </w:pPr>
          </w:p>
          <w:p w:rsidR="00083374" w:rsidP="00083374" w:rsidRDefault="00083374" w14:paraId="2FA2196B" w14:textId="63F692CB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515F93">
              <w:rPr>
                <w:rFonts w:ascii="Arial" w:hAnsi="Arial" w:cs="Arial"/>
                <w:color w:val="002060"/>
                <w:sz w:val="22"/>
                <w:szCs w:val="22"/>
              </w:rPr>
              <w:t xml:space="preserve">Example of </w:t>
            </w:r>
            <w:r w:rsidR="005D66D1">
              <w:rPr>
                <w:rFonts w:ascii="Arial" w:hAnsi="Arial" w:cs="Arial"/>
                <w:color w:val="002060"/>
                <w:sz w:val="22"/>
                <w:szCs w:val="22"/>
              </w:rPr>
              <w:t>Customer</w:t>
            </w:r>
            <w:r w:rsidRPr="00515F93">
              <w:rPr>
                <w:rFonts w:ascii="Arial" w:hAnsi="Arial" w:cs="Arial"/>
                <w:color w:val="002060"/>
                <w:sz w:val="22"/>
                <w:szCs w:val="22"/>
              </w:rPr>
              <w:t xml:space="preserve"> sub-system in 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Northwinds2022TSQLV7</w:t>
            </w:r>
          </w:p>
          <w:p w:rsidR="000E1DE6" w:rsidP="000E1DE6" w:rsidRDefault="000E1DE6" w14:paraId="056A5A3B" w14:textId="65072941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EC683F2" wp14:editId="6E2FEFAE">
                  <wp:extent cx="4701805" cy="3641697"/>
                  <wp:effectExtent l="0" t="0" r="381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254" cy="364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B04" w:rsidP="00AE6B04" w:rsidRDefault="00AE6B04" w14:paraId="4933F883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AE6B04" w:rsidP="00AE6B04" w:rsidRDefault="00AE6B04" w14:paraId="6E0EC49C" w14:textId="073B2B3F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14414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Proposition 0</w:t>
            </w:r>
            <w:r w:rsidRPr="00F14414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2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 xml:space="preserve">: </w:t>
            </w:r>
            <w:r w:rsidRPr="0035313C" w:rsidR="0035313C">
              <w:rPr>
                <w:rFonts w:ascii="Arial" w:hAnsi="Arial" w:cs="Arial"/>
                <w:color w:val="002060"/>
                <w:sz w:val="22"/>
                <w:szCs w:val="22"/>
              </w:rPr>
              <w:t>Give the owners and sales agents their own number. Replace the empty/null customer region with more information.</w:t>
            </w:r>
          </w:p>
          <w:p w:rsidR="00AE6B04" w:rsidP="00083374" w:rsidRDefault="00AE6B04" w14:paraId="1A37E9BD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AE6B04" w:rsidP="00083374" w:rsidRDefault="00AE6B04" w14:paraId="6412D4D5" w14:textId="549733A9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Detailed explanation of the problem that will help the developer to write the query to resolve the issue</w:t>
            </w:r>
          </w:p>
          <w:p w:rsidR="00AE6B04" w:rsidP="00083374" w:rsidRDefault="00AE6B04" w14:paraId="47A5C9E3" w14:textId="5C89AA65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Pr="00E07164" w:rsidR="00E07164" w:rsidP="00083374" w:rsidRDefault="00E07164" w14:paraId="285ACE44" w14:textId="066542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create a VIEW that filters for the Owners and Sales Agents. Then use the ROW_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NUMBER(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 SQL built-in function to generate a unique number for each Owners and Sales Agents. Use COALESCE function to display “No Region” instead of NULLs. Use CONCAT function to generate a new label for Owners and Sales Agents.</w:t>
            </w:r>
          </w:p>
          <w:p w:rsidR="00E07164" w:rsidP="00083374" w:rsidRDefault="00E07164" w14:paraId="48F96AB2" w14:textId="237EFED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E07164" w:rsidP="00083374" w:rsidRDefault="00E07164" w14:paraId="5A033F38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0E1DE6" w:rsidP="00083374" w:rsidRDefault="00AE6B04" w14:paraId="1C337B42" w14:textId="146E18B3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Diagram of tables</w:t>
            </w:r>
          </w:p>
          <w:p w:rsidR="000E1DE6" w:rsidP="00CB5C81" w:rsidRDefault="000E1DE6" w14:paraId="3C24F1B4" w14:textId="2220029F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0E1DE6">
              <w:rPr>
                <w:rFonts w:ascii="Arial" w:hAnsi="Arial" w:cs="Arial"/>
                <w:noProof/>
                <w:color w:val="002060"/>
                <w:sz w:val="22"/>
                <w:szCs w:val="22"/>
              </w:rPr>
              <w:lastRenderedPageBreak/>
              <w:drawing>
                <wp:inline distT="0" distB="0" distL="0" distR="0" wp14:anchorId="1E2FC9FE" wp14:editId="5AB663D0">
                  <wp:extent cx="2465070" cy="2743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DE6" w:rsidP="00083374" w:rsidRDefault="000E1DE6" w14:paraId="2FFB870A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AE6B04" w:rsidP="00083374" w:rsidRDefault="00AE6B04" w14:paraId="250C0C37" w14:textId="79E57F9A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Columns from Standard view</w:t>
            </w:r>
          </w:p>
          <w:p w:rsidR="000E1DE6" w:rsidP="00083374" w:rsidRDefault="000E1DE6" w14:paraId="21138DB1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0E1DE6" w:rsidP="00112ECE" w:rsidRDefault="00112ECE" w14:paraId="7E000F96" w14:textId="60DB1A04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112ECE">
              <w:rPr>
                <w:rFonts w:ascii="Arial" w:hAnsi="Arial" w:cs="Arial"/>
                <w:noProof/>
                <w:color w:val="002060"/>
                <w:sz w:val="22"/>
                <w:szCs w:val="22"/>
              </w:rPr>
              <w:drawing>
                <wp:inline distT="0" distB="0" distL="0" distR="0" wp14:anchorId="1CA9B5E0" wp14:editId="4FF0B84C">
                  <wp:extent cx="4739005" cy="3164840"/>
                  <wp:effectExtent l="0" t="0" r="444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9005" cy="316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265F47" w:rsidR="00E07164" w:rsidP="00E07164" w:rsidRDefault="00E07164" w14:paraId="2F46E47D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265F47">
              <w:rPr>
                <w:rFonts w:ascii="Arial" w:hAnsi="Arial" w:cs="Arial"/>
                <w:color w:val="002060"/>
                <w:sz w:val="22"/>
                <w:szCs w:val="22"/>
              </w:rPr>
              <w:t>Project following columns from their respective tables in the select clause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07"/>
              <w:gridCol w:w="4907"/>
            </w:tblGrid>
            <w:tr w:rsidR="00E07164" w:rsidTr="00FD4552" w14:paraId="223C2156" w14:textId="77777777">
              <w:tc>
                <w:tcPr>
                  <w:tcW w:w="4907" w:type="dxa"/>
                </w:tcPr>
                <w:p w:rsidR="00E07164" w:rsidP="00E07164" w:rsidRDefault="00E07164" w14:paraId="4DB8661A" w14:textId="77777777">
                  <w:pPr>
                    <w:rPr>
                      <w:color w:val="3880DD" w:themeColor="accent1" w:themeTint="99"/>
                      <w:sz w:val="32"/>
                      <w:szCs w:val="32"/>
                    </w:rPr>
                  </w:pPr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Table Name</w:t>
                  </w:r>
                </w:p>
              </w:tc>
              <w:tc>
                <w:tcPr>
                  <w:tcW w:w="4907" w:type="dxa"/>
                </w:tcPr>
                <w:p w:rsidR="00E07164" w:rsidP="00E07164" w:rsidRDefault="00E07164" w14:paraId="3631D35B" w14:textId="77777777">
                  <w:pPr>
                    <w:rPr>
                      <w:color w:val="3880DD" w:themeColor="accent1" w:themeTint="99"/>
                      <w:sz w:val="32"/>
                      <w:szCs w:val="32"/>
                    </w:rPr>
                  </w:pPr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Column Name</w:t>
                  </w:r>
                </w:p>
                <w:p w:rsidR="00E07164" w:rsidP="00E07164" w:rsidRDefault="00E07164" w14:paraId="308610B8" w14:textId="77777777">
                  <w:pPr>
                    <w:rPr>
                      <w:color w:val="3880DD" w:themeColor="accent1" w:themeTint="99"/>
                      <w:sz w:val="32"/>
                      <w:szCs w:val="32"/>
                    </w:rPr>
                  </w:pPr>
                </w:p>
              </w:tc>
            </w:tr>
            <w:tr w:rsidR="00E07164" w:rsidTr="00FD4552" w14:paraId="31F930E3" w14:textId="77777777">
              <w:tc>
                <w:tcPr>
                  <w:tcW w:w="4907" w:type="dxa"/>
                </w:tcPr>
                <w:p w:rsidRPr="00873DCF" w:rsidR="00E07164" w:rsidP="00E07164" w:rsidRDefault="00E07164" w14:paraId="77D7A672" w14:textId="3FA985B8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Utils.OwnersAndAgents</w:t>
                  </w:r>
                  <w:proofErr w:type="spellEnd"/>
                </w:p>
              </w:tc>
              <w:tc>
                <w:tcPr>
                  <w:tcW w:w="4907" w:type="dxa"/>
                </w:tcPr>
                <w:p w:rsidR="00E07164" w:rsidP="00E07164" w:rsidRDefault="00E07164" w14:paraId="22F29985" w14:textId="77777777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CustomerId</w:t>
                  </w:r>
                  <w:proofErr w:type="spellEnd"/>
                </w:p>
                <w:p w:rsidR="00E07164" w:rsidP="00E07164" w:rsidRDefault="00E07164" w14:paraId="7878C6B1" w14:textId="77777777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CustomerContactTitle</w:t>
                  </w:r>
                  <w:proofErr w:type="spellEnd"/>
                </w:p>
                <w:p w:rsidR="00E07164" w:rsidP="00E07164" w:rsidRDefault="00E07164" w14:paraId="6C0CD6D9" w14:textId="77777777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CustomerCity</w:t>
                  </w:r>
                  <w:proofErr w:type="spellEnd"/>
                </w:p>
                <w:p w:rsidR="00E07164" w:rsidP="00E07164" w:rsidRDefault="00E07164" w14:paraId="2836B584" w14:textId="77777777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CustomerRegion</w:t>
                  </w:r>
                  <w:proofErr w:type="spellEnd"/>
                </w:p>
                <w:p w:rsidRPr="00873DCF" w:rsidR="00E07164" w:rsidP="00E07164" w:rsidRDefault="00E07164" w14:paraId="1531C903" w14:textId="63DBBF29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CustomerCountry</w:t>
                  </w:r>
                  <w:proofErr w:type="spellEnd"/>
                </w:p>
              </w:tc>
            </w:tr>
            <w:tr w:rsidR="00E07164" w:rsidTr="00FD4552" w14:paraId="18C19BD5" w14:textId="77777777">
              <w:tc>
                <w:tcPr>
                  <w:tcW w:w="4907" w:type="dxa"/>
                </w:tcPr>
                <w:p w:rsidRPr="00873DCF" w:rsidR="00E07164" w:rsidP="00E07164" w:rsidRDefault="00E07164" w14:paraId="3FD5422A" w14:textId="040AA3D4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Sales.Customer</w:t>
                  </w:r>
                  <w:proofErr w:type="spellEnd"/>
                </w:p>
              </w:tc>
              <w:tc>
                <w:tcPr>
                  <w:tcW w:w="4907" w:type="dxa"/>
                </w:tcPr>
                <w:p w:rsidR="00E07164" w:rsidP="00E07164" w:rsidRDefault="00E07164" w14:paraId="3DA45B7F" w14:textId="77777777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CustomerContactTitle</w:t>
                  </w:r>
                  <w:proofErr w:type="spellEnd"/>
                </w:p>
                <w:p w:rsidR="00E07164" w:rsidP="00E07164" w:rsidRDefault="00E07164" w14:paraId="33F1DB55" w14:textId="77777777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CustomerId</w:t>
                  </w:r>
                  <w:proofErr w:type="spellEnd"/>
                </w:p>
                <w:p w:rsidRPr="00873DCF" w:rsidR="00E07164" w:rsidP="00E07164" w:rsidRDefault="00E07164" w14:paraId="73582CF5" w14:textId="2FFA9346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CustomerContactTitle</w:t>
                  </w:r>
                  <w:proofErr w:type="spellEnd"/>
                </w:p>
              </w:tc>
            </w:tr>
            <w:tr w:rsidR="00E07164" w:rsidTr="00FD4552" w14:paraId="3FEACE43" w14:textId="77777777">
              <w:tc>
                <w:tcPr>
                  <w:tcW w:w="4907" w:type="dxa"/>
                </w:tcPr>
                <w:p w:rsidRPr="00873DCF" w:rsidR="00E07164" w:rsidP="00E07164" w:rsidRDefault="00E07164" w14:paraId="5683F259" w14:textId="182FEFD4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Derived Column</w:t>
                  </w:r>
                </w:p>
              </w:tc>
              <w:tc>
                <w:tcPr>
                  <w:tcW w:w="4907" w:type="dxa"/>
                </w:tcPr>
                <w:p w:rsidRPr="00873DCF" w:rsidR="00E07164" w:rsidP="00E07164" w:rsidRDefault="00E07164" w14:paraId="1EF53479" w14:textId="77777777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:rsidRPr="00D64585" w:rsidR="00E07164" w:rsidP="00E07164" w:rsidRDefault="00E07164" w14:paraId="2DF7C50B" w14:textId="77777777">
            <w:pPr>
              <w:rPr>
                <w:color w:val="3880DD" w:themeColor="accent1" w:themeTint="99"/>
                <w:sz w:val="32"/>
                <w:szCs w:val="32"/>
              </w:rPr>
            </w:pPr>
          </w:p>
          <w:p w:rsidRPr="00265F47" w:rsidR="00E07164" w:rsidP="00E07164" w:rsidRDefault="00E07164" w14:paraId="154F15A2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265F47">
              <w:rPr>
                <w:rFonts w:ascii="Arial" w:hAnsi="Arial" w:cs="Arial"/>
                <w:color w:val="002060"/>
                <w:sz w:val="22"/>
                <w:szCs w:val="22"/>
              </w:rPr>
              <w:t>Order By</w:t>
            </w:r>
          </w:p>
          <w:p w:rsidR="00E07164" w:rsidP="00E07164" w:rsidRDefault="00E07164" w14:paraId="15FDAB24" w14:textId="77777777">
            <w:pPr>
              <w:rPr>
                <w:rFonts w:cs="Consolas"/>
                <w:color w:val="3880DD" w:themeColor="accent1" w:themeTint="99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71"/>
              <w:gridCol w:w="3271"/>
              <w:gridCol w:w="3272"/>
            </w:tblGrid>
            <w:tr w:rsidR="00E07164" w:rsidTr="00FD4552" w14:paraId="08F06D23" w14:textId="77777777">
              <w:tc>
                <w:tcPr>
                  <w:tcW w:w="3271" w:type="dxa"/>
                </w:tcPr>
                <w:p w:rsidRPr="00873DCF" w:rsidR="00E07164" w:rsidP="00E07164" w:rsidRDefault="00E07164" w14:paraId="3F9B3BE6" w14:textId="77777777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Table Name</w:t>
                  </w:r>
                </w:p>
              </w:tc>
              <w:tc>
                <w:tcPr>
                  <w:tcW w:w="3271" w:type="dxa"/>
                </w:tcPr>
                <w:p w:rsidRPr="00873DCF" w:rsidR="00E07164" w:rsidP="00E07164" w:rsidRDefault="00E07164" w14:paraId="4155CCC2" w14:textId="77777777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Column Name</w:t>
                  </w:r>
                </w:p>
              </w:tc>
              <w:tc>
                <w:tcPr>
                  <w:tcW w:w="3272" w:type="dxa"/>
                </w:tcPr>
                <w:p w:rsidRPr="00873DCF" w:rsidR="00E07164" w:rsidP="00E07164" w:rsidRDefault="00E07164" w14:paraId="139CFF07" w14:textId="77777777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Sort Order</w:t>
                  </w:r>
                </w:p>
              </w:tc>
            </w:tr>
            <w:tr w:rsidR="00E07164" w:rsidTr="00FD4552" w14:paraId="7E5DBBAA" w14:textId="77777777">
              <w:tc>
                <w:tcPr>
                  <w:tcW w:w="3271" w:type="dxa"/>
                </w:tcPr>
                <w:p w:rsidRPr="00873DCF" w:rsidR="00E07164" w:rsidP="00E07164" w:rsidRDefault="00E07164" w14:paraId="0A979708" w14:textId="77777777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 w:rsidRPr="00873DCF"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Produc</w:t>
                  </w:r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t.Production</w:t>
                  </w:r>
                  <w:proofErr w:type="spellEnd"/>
                </w:p>
              </w:tc>
              <w:tc>
                <w:tcPr>
                  <w:tcW w:w="3271" w:type="dxa"/>
                </w:tcPr>
                <w:p w:rsidRPr="00873DCF" w:rsidR="00E07164" w:rsidP="00E07164" w:rsidRDefault="00E07164" w14:paraId="7489D409" w14:textId="77777777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ProductId</w:t>
                  </w:r>
                  <w:proofErr w:type="spellEnd"/>
                </w:p>
              </w:tc>
              <w:tc>
                <w:tcPr>
                  <w:tcW w:w="3272" w:type="dxa"/>
                </w:tcPr>
                <w:p w:rsidRPr="00873DCF" w:rsidR="00E07164" w:rsidP="00E07164" w:rsidRDefault="00E07164" w14:paraId="66985E12" w14:textId="77777777">
                  <w:pP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onsolas"/>
                      <w:color w:val="000000" w:themeColor="text1"/>
                      <w:sz w:val="22"/>
                      <w:szCs w:val="22"/>
                    </w:rPr>
                    <w:t>ASC</w:t>
                  </w:r>
                </w:p>
              </w:tc>
            </w:tr>
          </w:tbl>
          <w:p w:rsidR="00AE6B04" w:rsidP="00083374" w:rsidRDefault="00AE6B04" w14:paraId="135FA102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AE6B04" w:rsidP="00083374" w:rsidRDefault="00AE6B04" w14:paraId="38B5CD29" w14:textId="561233F2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Problem solving Query</w:t>
            </w:r>
          </w:p>
          <w:p w:rsidR="00AE6B04" w:rsidP="00083374" w:rsidRDefault="00AE6B04" w14:paraId="4FCDB6E0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AE6B04" w:rsidP="00083374" w:rsidRDefault="00AE6B04" w14:paraId="7840C5C8" w14:textId="67F09459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083374" w:rsidP="00D55CD1" w:rsidRDefault="00083374" w14:paraId="2E207E82" w14:textId="77777777">
            <w:pPr>
              <w:rPr>
                <w:rFonts w:cs="Consolas"/>
                <w:b/>
                <w:bCs/>
                <w:color w:val="000000" w:themeColor="text1"/>
                <w:sz w:val="19"/>
                <w:szCs w:val="19"/>
              </w:rPr>
            </w:pPr>
          </w:p>
          <w:p w:rsidRPr="00D55CD1" w:rsidR="00D55CD1" w:rsidP="00D55CD1" w:rsidRDefault="00D55CD1" w14:paraId="3F9DCE19" w14:textId="77777777">
            <w:pPr>
              <w:rPr>
                <w:rFonts w:cs="Consolas"/>
                <w:b/>
                <w:bCs/>
                <w:color w:val="000000" w:themeColor="text1"/>
                <w:sz w:val="19"/>
                <w:szCs w:val="19"/>
              </w:rPr>
            </w:pPr>
          </w:p>
          <w:p w:rsidR="00D55CD1" w:rsidP="00D55CD1" w:rsidRDefault="00D55CD1" w14:paraId="527A7E6A" w14:textId="659B9B6D">
            <w:r>
              <w:rPr>
                <w:noProof/>
              </w:rPr>
              <w:drawing>
                <wp:inline distT="0" distB="0" distL="0" distR="0" wp14:anchorId="732B7EA5" wp14:editId="66A6779A">
                  <wp:extent cx="5943600" cy="1713865"/>
                  <wp:effectExtent l="0" t="0" r="0" b="635"/>
                  <wp:docPr id="6" name="Picture 6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, email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CD1" w:rsidP="00D55CD1" w:rsidRDefault="00D55CD1" w14:paraId="726EEBAA" w14:textId="2218D71E">
            <w:r>
              <w:rPr>
                <w:noProof/>
              </w:rPr>
              <w:drawing>
                <wp:inline distT="0" distB="0" distL="0" distR="0" wp14:anchorId="68DE18F9" wp14:editId="732726F9">
                  <wp:extent cx="6431783" cy="1383527"/>
                  <wp:effectExtent l="0" t="0" r="7620" b="7620"/>
                  <wp:docPr id="8" name="Picture 8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 with medium confidenc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4394" cy="1394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32A4" w:rsidP="008E32A4" w:rsidRDefault="008E32A4" w14:paraId="7AEAD98A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Sample Relational Output with total number of rows returned ()</w:t>
            </w:r>
          </w:p>
          <w:p w:rsidR="008E32A4" w:rsidP="008E32A4" w:rsidRDefault="008E32A4" w14:paraId="1EA87207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8E32A4" w:rsidP="008E32A4" w:rsidRDefault="008E32A4" w14:paraId="3F2B49CA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Sample JSON Output with total number of rows returned ()</w:t>
            </w:r>
          </w:p>
          <w:p w:rsidR="00D55CD1" w:rsidP="00D55CD1" w:rsidRDefault="00D55CD1" w14:paraId="6A6C1B90" w14:textId="5F4465C1"/>
          <w:p w:rsidR="008E32A4" w:rsidP="00D55CD1" w:rsidRDefault="008E32A4" w14:paraId="3C6B4961" w14:textId="77777777">
            <w:pPr>
              <w:pStyle w:val="Heading3"/>
              <w:rPr>
                <w:rStyle w:val="Emphasis"/>
              </w:rPr>
            </w:pPr>
          </w:p>
          <w:p w:rsidR="00D55CD1" w:rsidP="00D55CD1" w:rsidRDefault="00D55CD1" w14:paraId="506A4FE2" w14:textId="6BDDF0C9" w14:noSpellErr="1">
            <w:pPr>
              <w:pStyle w:val="Heading3"/>
              <w:rPr>
                <w:rStyle w:val="Emphasis"/>
              </w:rPr>
            </w:pPr>
            <w:bookmarkStart w:name="_Toc137511722" w:id="1466463732"/>
            <w:r w:rsidRPr="44D0DE8F" w:rsidR="73541ED2">
              <w:rPr>
                <w:rStyle w:val="Emphasis"/>
              </w:rPr>
              <w:t>COMPLEX</w:t>
            </w:r>
            <w:bookmarkEnd w:id="1466463732"/>
          </w:p>
          <w:p w:rsidR="00EF2EDA" w:rsidP="00EF2EDA" w:rsidRDefault="00EF2EDA" w14:paraId="7F66E77F" w14:textId="29CBFFB4"/>
          <w:p w:rsidR="00EF2EDA" w:rsidP="00EF2EDA" w:rsidRDefault="00EF2EDA" w14:paraId="0DE91725" w14:textId="2CD4A96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515F93">
              <w:rPr>
                <w:rFonts w:ascii="Arial" w:hAnsi="Arial" w:cs="Arial"/>
                <w:color w:val="002060"/>
                <w:sz w:val="22"/>
                <w:szCs w:val="22"/>
              </w:rPr>
              <w:t xml:space="preserve">Example of 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Customer</w:t>
            </w:r>
            <w:r w:rsidRPr="00515F93">
              <w:rPr>
                <w:rFonts w:ascii="Arial" w:hAnsi="Arial" w:cs="Arial"/>
                <w:color w:val="002060"/>
                <w:sz w:val="22"/>
                <w:szCs w:val="22"/>
              </w:rPr>
              <w:t xml:space="preserve"> sub-system in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.</w:t>
            </w:r>
          </w:p>
          <w:p w:rsidR="00EF2EDA" w:rsidP="00EF2EDA" w:rsidRDefault="00EF2EDA" w14:paraId="4229A5C2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EF2EDA" w:rsidP="00EF2EDA" w:rsidRDefault="00EF2EDA" w14:paraId="52C8C99C" w14:textId="44DB518F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Proposition 0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3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 xml:space="preserve">: </w:t>
            </w:r>
          </w:p>
          <w:p w:rsidR="00EF2EDA" w:rsidP="00EF2EDA" w:rsidRDefault="00EF2EDA" w14:paraId="7BEB401B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EF2EDA" w:rsidP="00EF2EDA" w:rsidRDefault="00EF2EDA" w14:paraId="0B07553B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Detailed explanation of the problem that will help the developer to write the query to resolve the issue</w:t>
            </w:r>
          </w:p>
          <w:p w:rsidR="00EF2EDA" w:rsidP="00EF2EDA" w:rsidRDefault="00EF2EDA" w14:paraId="335D7101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EF2EDA" w:rsidP="00EF2EDA" w:rsidRDefault="00EF2EDA" w14:paraId="22C51286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Diagram of tables</w:t>
            </w:r>
          </w:p>
          <w:p w:rsidR="00EF2EDA" w:rsidP="00EF2EDA" w:rsidRDefault="00EF2EDA" w14:paraId="7D646C60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EF2EDA" w:rsidP="00EF2EDA" w:rsidRDefault="00EF2EDA" w14:paraId="109EACF1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Columns from Standard view</w:t>
            </w:r>
          </w:p>
          <w:p w:rsidR="00EF2EDA" w:rsidP="00EF2EDA" w:rsidRDefault="00EF2EDA" w14:paraId="325D5C03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EF2EDA" w:rsidP="00EF2EDA" w:rsidRDefault="00EF2EDA" w14:paraId="429FBD5A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Project following columns from their respective tables in the select clause</w:t>
            </w:r>
          </w:p>
          <w:p w:rsidR="00EF2EDA" w:rsidP="00EF2EDA" w:rsidRDefault="00EF2EDA" w14:paraId="052FEC82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EF2EDA" w:rsidP="00EF2EDA" w:rsidRDefault="00EF2EDA" w14:paraId="1A90DD4B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Order by</w:t>
            </w:r>
          </w:p>
          <w:p w:rsidR="00EF2EDA" w:rsidP="00EF2EDA" w:rsidRDefault="00EF2EDA" w14:paraId="42864436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EF2EDA" w:rsidP="00EF2EDA" w:rsidRDefault="00EF2EDA" w14:paraId="33F3ADC6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Problem solving Query</w:t>
            </w:r>
          </w:p>
          <w:p w:rsidR="00EF2EDA" w:rsidP="00EF2EDA" w:rsidRDefault="00EF2EDA" w14:paraId="265E5CD3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EF2EDA" w:rsidP="00EF2EDA" w:rsidRDefault="00EF2EDA" w14:paraId="0D1BC09B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Sample Relational Output with total number of rows returned ()</w:t>
            </w:r>
          </w:p>
          <w:p w:rsidR="00EF2EDA" w:rsidP="00EF2EDA" w:rsidRDefault="00EF2EDA" w14:paraId="7CB8A564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EF2EDA" w:rsidP="00EF2EDA" w:rsidRDefault="00EF2EDA" w14:paraId="52ADD82D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Sample JSON Output with total number of rows returned ()</w:t>
            </w:r>
          </w:p>
          <w:p w:rsidRPr="00EF2EDA" w:rsidR="00EF2EDA" w:rsidP="00EF2EDA" w:rsidRDefault="00EF2EDA" w14:paraId="121D6CF1" w14:textId="77777777"/>
          <w:p w:rsidRPr="00D55CD1" w:rsidR="00D55CD1" w:rsidP="00D55CD1" w:rsidRDefault="00D55CD1" w14:paraId="4EDE871B" w14:textId="77777777">
            <w:pPr>
              <w:rPr>
                <w:rFonts w:cs="Consolas"/>
                <w:color w:val="000000" w:themeColor="text1"/>
                <w:sz w:val="19"/>
                <w:szCs w:val="19"/>
              </w:rPr>
            </w:pPr>
            <w:r w:rsidRPr="00D55CD1">
              <w:rPr>
                <w:rFonts w:cs="Consolas"/>
                <w:b/>
                <w:bCs/>
                <w:color w:val="000000" w:themeColor="text1"/>
                <w:sz w:val="19"/>
                <w:szCs w:val="19"/>
              </w:rPr>
              <w:t xml:space="preserve">Proposition: </w:t>
            </w:r>
            <w:r w:rsidRPr="00D55CD1">
              <w:rPr>
                <w:rFonts w:cs="Consolas"/>
                <w:color w:val="000000" w:themeColor="text1"/>
                <w:sz w:val="19"/>
                <w:szCs w:val="19"/>
              </w:rPr>
              <w:t xml:space="preserve">Find out the top 3 most expensive items each customer has </w:t>
            </w:r>
            <w:proofErr w:type="gramStart"/>
            <w:r w:rsidRPr="00D55CD1">
              <w:rPr>
                <w:rFonts w:cs="Consolas"/>
                <w:color w:val="000000" w:themeColor="text1"/>
                <w:sz w:val="19"/>
                <w:szCs w:val="19"/>
              </w:rPr>
              <w:t>every</w:t>
            </w:r>
            <w:proofErr w:type="gramEnd"/>
            <w:r w:rsidRPr="00D55CD1">
              <w:rPr>
                <w:rFonts w:cs="Consolas"/>
                <w:color w:val="000000" w:themeColor="text1"/>
                <w:sz w:val="19"/>
                <w:szCs w:val="19"/>
              </w:rPr>
              <w:t xml:space="preserve"> purchased.</w:t>
            </w:r>
          </w:p>
          <w:p w:rsidR="00D55CD1" w:rsidP="00D55CD1" w:rsidRDefault="00D55CD1" w14:paraId="6AE3E8AE" w14:textId="63948365">
            <w:r>
              <w:rPr>
                <w:noProof/>
              </w:rPr>
              <w:drawing>
                <wp:inline distT="0" distB="0" distL="0" distR="0" wp14:anchorId="0A8C5238" wp14:editId="443AE02C">
                  <wp:extent cx="5943600" cy="2828925"/>
                  <wp:effectExtent l="0" t="0" r="0" b="9525"/>
                  <wp:docPr id="9" name="Picture 9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, email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CD1" w:rsidP="00D55CD1" w:rsidRDefault="00D55CD1" w14:paraId="2EC78BEF" w14:textId="2133C36A">
            <w:r>
              <w:rPr>
                <w:noProof/>
              </w:rPr>
              <w:drawing>
                <wp:inline distT="0" distB="0" distL="0" distR="0" wp14:anchorId="07941A4C" wp14:editId="57C1894F">
                  <wp:extent cx="5943600" cy="1139190"/>
                  <wp:effectExtent l="0" t="0" r="0" b="3810"/>
                  <wp:docPr id="10" name="Picture 1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, application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CD1" w:rsidP="00D55CD1" w:rsidRDefault="00D55CD1" w14:paraId="746FA68B" w14:textId="660EA5E9"/>
          <w:p w:rsidR="00712AA8" w:rsidP="00D55CD1" w:rsidRDefault="00712AA8" w14:paraId="5AFFCEF5" w14:textId="22B37BC0"/>
          <w:p w:rsidR="00712AA8" w:rsidP="00D55CD1" w:rsidRDefault="00712AA8" w14:paraId="5A9F3A0F" w14:textId="29832BF7"/>
          <w:p w:rsidR="00712AA8" w:rsidP="00D55CD1" w:rsidRDefault="00712AA8" w14:paraId="283A6664" w14:textId="6376E4FD"/>
          <w:p w:rsidR="00712AA8" w:rsidP="00D55CD1" w:rsidRDefault="00712AA8" w14:paraId="633BB5DE" w14:textId="04BCFE70"/>
          <w:p w:rsidR="00712AA8" w:rsidP="00D55CD1" w:rsidRDefault="00712AA8" w14:paraId="6179BAAB" w14:textId="15FB23DD"/>
          <w:p w:rsidR="00712AA8" w:rsidP="00D55CD1" w:rsidRDefault="00712AA8" w14:paraId="5E9BA4C8" w14:textId="140D8226"/>
          <w:p w:rsidR="00712AA8" w:rsidP="00D55CD1" w:rsidRDefault="00712AA8" w14:paraId="65469816" w14:textId="60456B3E"/>
          <w:p w:rsidR="00712AA8" w:rsidP="00D55CD1" w:rsidRDefault="00712AA8" w14:paraId="62300EE6" w14:textId="68B8848A"/>
          <w:p w:rsidR="00712AA8" w:rsidP="00D55CD1" w:rsidRDefault="00712AA8" w14:paraId="09C18D0F" w14:textId="614D33A4"/>
          <w:p w:rsidR="00712AA8" w:rsidP="00D55CD1" w:rsidRDefault="00712AA8" w14:paraId="69C30772" w14:textId="7A019DB1"/>
          <w:p w:rsidR="00712AA8" w:rsidP="00D55CD1" w:rsidRDefault="00712AA8" w14:paraId="2B0B841E" w14:textId="73D82D44"/>
          <w:p w:rsidR="00712AA8" w:rsidP="00D55CD1" w:rsidRDefault="00712AA8" w14:paraId="474D76A6" w14:textId="01CD9C58"/>
          <w:p w:rsidR="00712AA8" w:rsidP="00D55CD1" w:rsidRDefault="00712AA8" w14:paraId="47F38DDF" w14:textId="65967CCD"/>
          <w:p w:rsidR="00712AA8" w:rsidP="00D55CD1" w:rsidRDefault="00712AA8" w14:paraId="593EBEAE" w14:textId="5725FCDD"/>
          <w:p w:rsidR="00712AA8" w:rsidP="00D55CD1" w:rsidRDefault="00712AA8" w14:paraId="67629A73" w14:textId="4CCC2AC2"/>
          <w:p w:rsidR="00712AA8" w:rsidP="00D55CD1" w:rsidRDefault="00712AA8" w14:paraId="4F912D6A" w14:textId="0F882CA7"/>
          <w:p w:rsidR="00712AA8" w:rsidP="00D55CD1" w:rsidRDefault="00712AA8" w14:paraId="7625C0C8" w14:textId="77777777"/>
          <w:p w:rsidR="00D55CD1" w:rsidP="00D55CD1" w:rsidRDefault="00D55CD1" w14:paraId="7A550A0B" w14:textId="31E86584" w14:noSpellErr="1">
            <w:pPr>
              <w:pStyle w:val="Heading1"/>
              <w:jc w:val="center"/>
            </w:pPr>
            <w:bookmarkStart w:name="_Toc1617905278" w:id="1031339541"/>
            <w:r w:rsidR="73541ED2">
              <w:rPr/>
              <w:t>WORST</w:t>
            </w:r>
            <w:bookmarkEnd w:id="1031339541"/>
          </w:p>
          <w:p w:rsidR="00D55CD1" w:rsidP="00D55CD1" w:rsidRDefault="00D55CD1" w14:paraId="6B06DAFC" w14:textId="33910036">
            <w:pPr>
              <w:pStyle w:val="Heading3"/>
              <w:rPr>
                <w:rStyle w:val="Emphasis"/>
              </w:rPr>
            </w:pPr>
          </w:p>
          <w:p w:rsidR="00D55CD1" w:rsidP="00D55CD1" w:rsidRDefault="00D55CD1" w14:paraId="12379A03" w14:textId="27380861" w14:noSpellErr="1">
            <w:pPr>
              <w:pStyle w:val="Heading3"/>
              <w:rPr>
                <w:rStyle w:val="Emphasis"/>
              </w:rPr>
            </w:pPr>
            <w:bookmarkStart w:name="_Toc73677747" w:id="401624926"/>
            <w:r w:rsidRPr="44D0DE8F" w:rsidR="73541ED2">
              <w:rPr>
                <w:rStyle w:val="Emphasis"/>
              </w:rPr>
              <w:t>SIMPLE</w:t>
            </w:r>
            <w:bookmarkEnd w:id="401624926"/>
          </w:p>
          <w:p w:rsidR="009251B3" w:rsidP="009251B3" w:rsidRDefault="009251B3" w14:paraId="203A2DE3" w14:textId="259579BF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515F93">
              <w:rPr>
                <w:rFonts w:ascii="Arial" w:hAnsi="Arial" w:cs="Arial"/>
                <w:color w:val="002060"/>
                <w:sz w:val="22"/>
                <w:szCs w:val="22"/>
              </w:rPr>
              <w:t xml:space="preserve">Example of 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Customer</w:t>
            </w:r>
            <w:r w:rsidRPr="00515F93">
              <w:rPr>
                <w:rFonts w:ascii="Arial" w:hAnsi="Arial" w:cs="Arial"/>
                <w:color w:val="002060"/>
                <w:sz w:val="22"/>
                <w:szCs w:val="22"/>
              </w:rPr>
              <w:t xml:space="preserve"> sub-system in</w:t>
            </w:r>
          </w:p>
          <w:p w:rsidR="009251B3" w:rsidP="009251B3" w:rsidRDefault="009251B3" w14:paraId="72FF21F2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40C641DE" w14:textId="14D5CACF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2060"/>
                <w:sz w:val="22"/>
                <w:szCs w:val="22"/>
              </w:rPr>
              <w:t>Proposition :</w:t>
            </w:r>
            <w:proofErr w:type="gramEnd"/>
            <w:r>
              <w:rPr>
                <w:rFonts w:ascii="Arial" w:hAnsi="Arial" w:cs="Arial"/>
                <w:color w:val="002060"/>
                <w:sz w:val="22"/>
                <w:szCs w:val="22"/>
              </w:rPr>
              <w:t xml:space="preserve"> </w:t>
            </w:r>
          </w:p>
          <w:p w:rsidR="009251B3" w:rsidP="009251B3" w:rsidRDefault="009251B3" w14:paraId="10D9AC5B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09B5D636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Detailed explanation of the problem that will help the developer to write the query to resolve the issue</w:t>
            </w:r>
          </w:p>
          <w:p w:rsidR="009251B3" w:rsidP="009251B3" w:rsidRDefault="009251B3" w14:paraId="1FE77D1B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0EB74416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Diagram of tables</w:t>
            </w:r>
          </w:p>
          <w:p w:rsidR="009251B3" w:rsidP="009251B3" w:rsidRDefault="009251B3" w14:paraId="27BBBA37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67E388A0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Columns from Standard view</w:t>
            </w:r>
          </w:p>
          <w:p w:rsidR="009251B3" w:rsidP="009251B3" w:rsidRDefault="009251B3" w14:paraId="1EFD4841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75C9AF31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Project following columns from their respective tables in the select clause</w:t>
            </w:r>
          </w:p>
          <w:p w:rsidR="009251B3" w:rsidP="009251B3" w:rsidRDefault="009251B3" w14:paraId="5552D2E0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6570C0C0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Order by</w:t>
            </w:r>
          </w:p>
          <w:p w:rsidR="009251B3" w:rsidP="009251B3" w:rsidRDefault="009251B3" w14:paraId="319F7CBD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4E812338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Problem solving Query</w:t>
            </w:r>
          </w:p>
          <w:p w:rsidR="009251B3" w:rsidP="009251B3" w:rsidRDefault="009251B3" w14:paraId="4B30FCE6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3162F06D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Sample Relational Output with total number of rows returned ()</w:t>
            </w:r>
          </w:p>
          <w:p w:rsidR="009251B3" w:rsidP="009251B3" w:rsidRDefault="009251B3" w14:paraId="3BAE5C84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2B200268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Sample JSON Output with total number of rows returned ()</w:t>
            </w:r>
          </w:p>
          <w:p w:rsidRPr="009251B3" w:rsidR="009251B3" w:rsidP="009251B3" w:rsidRDefault="009251B3" w14:paraId="2BA62730" w14:textId="77777777"/>
          <w:p w:rsidR="00D55CD1" w:rsidP="00D55CD1" w:rsidRDefault="00D55CD1" w14:paraId="463BF912" w14:textId="726C5E57">
            <w:pPr>
              <w:rPr>
                <w:rStyle w:val="Emphasis"/>
                <w:rFonts w:asciiTheme="majorHAnsi" w:hAnsiTheme="majorHAnsi" w:eastAsiaTheme="majorEastAsia" w:cstheme="majorBidi"/>
                <w:b/>
                <w:sz w:val="36"/>
              </w:rPr>
            </w:pPr>
            <w:r w:rsidRPr="00D55CD1">
              <w:rPr>
                <w:rStyle w:val="Emphasis"/>
                <w:rFonts w:asciiTheme="majorHAnsi" w:hAnsiTheme="majorHAnsi" w:eastAsiaTheme="majorEastAsia" w:cstheme="majorBidi"/>
                <w:b/>
                <w:sz w:val="36"/>
              </w:rPr>
              <w:t>MEDIUM</w:t>
            </w:r>
          </w:p>
          <w:p w:rsidR="009251B3" w:rsidP="009251B3" w:rsidRDefault="009251B3" w14:paraId="474E39BE" w14:textId="7841113B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515F93">
              <w:rPr>
                <w:rFonts w:ascii="Arial" w:hAnsi="Arial" w:cs="Arial"/>
                <w:color w:val="002060"/>
                <w:sz w:val="22"/>
                <w:szCs w:val="22"/>
              </w:rPr>
              <w:t xml:space="preserve">Example of 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Customer</w:t>
            </w:r>
            <w:r w:rsidRPr="00515F93">
              <w:rPr>
                <w:rFonts w:ascii="Arial" w:hAnsi="Arial" w:cs="Arial"/>
                <w:color w:val="002060"/>
                <w:sz w:val="22"/>
                <w:szCs w:val="22"/>
              </w:rPr>
              <w:t xml:space="preserve"> sub-system in</w:t>
            </w:r>
          </w:p>
          <w:p w:rsidR="009251B3" w:rsidP="009251B3" w:rsidRDefault="009251B3" w14:paraId="1F0A077D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5ECE1B9A" w14:textId="62ABEA1C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2060"/>
                <w:sz w:val="22"/>
                <w:szCs w:val="22"/>
              </w:rPr>
              <w:t>Proposition :</w:t>
            </w:r>
            <w:proofErr w:type="gramEnd"/>
            <w:r>
              <w:rPr>
                <w:rFonts w:ascii="Arial" w:hAnsi="Arial" w:cs="Arial"/>
                <w:color w:val="002060"/>
                <w:sz w:val="22"/>
                <w:szCs w:val="22"/>
              </w:rPr>
              <w:t xml:space="preserve"> </w:t>
            </w:r>
          </w:p>
          <w:p w:rsidR="009251B3" w:rsidP="009251B3" w:rsidRDefault="009251B3" w14:paraId="2405D0F1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0E2D79E8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Detailed explanation of the problem that will help the developer to write the query to resolve the issue</w:t>
            </w:r>
          </w:p>
          <w:p w:rsidR="009251B3" w:rsidP="009251B3" w:rsidRDefault="009251B3" w14:paraId="01AA7048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02A23A13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Diagram of tables</w:t>
            </w:r>
          </w:p>
          <w:p w:rsidR="009251B3" w:rsidP="009251B3" w:rsidRDefault="009251B3" w14:paraId="249A9C0F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5A61BBEB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Columns from Standard view</w:t>
            </w:r>
          </w:p>
          <w:p w:rsidR="009251B3" w:rsidP="009251B3" w:rsidRDefault="009251B3" w14:paraId="7272FBB6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402F710D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Project following columns from their respective tables in the select clause</w:t>
            </w:r>
          </w:p>
          <w:p w:rsidR="009251B3" w:rsidP="009251B3" w:rsidRDefault="009251B3" w14:paraId="7710C3FB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593B603B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Order by</w:t>
            </w:r>
          </w:p>
          <w:p w:rsidR="009251B3" w:rsidP="009251B3" w:rsidRDefault="009251B3" w14:paraId="55E78E93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2F5580C2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Problem solving Query</w:t>
            </w:r>
          </w:p>
          <w:p w:rsidR="009251B3" w:rsidP="009251B3" w:rsidRDefault="009251B3" w14:paraId="7E3966C4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7B287AAA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Sample Relational Output with total number of rows returned ()</w:t>
            </w:r>
          </w:p>
          <w:p w:rsidR="009251B3" w:rsidP="009251B3" w:rsidRDefault="009251B3" w14:paraId="5AF6C990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489F7241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Sample JSON Output with total number of rows returned ()</w:t>
            </w:r>
          </w:p>
          <w:p w:rsidRPr="00D55CD1" w:rsidR="009251B3" w:rsidP="00D55CD1" w:rsidRDefault="009251B3" w14:paraId="426C1429" w14:textId="77777777">
            <w:pPr>
              <w:rPr>
                <w:rStyle w:val="Emphasis"/>
                <w:rFonts w:asciiTheme="majorHAnsi" w:hAnsiTheme="majorHAnsi" w:eastAsiaTheme="majorEastAsia" w:cstheme="majorBidi"/>
                <w:b/>
                <w:sz w:val="36"/>
              </w:rPr>
            </w:pPr>
          </w:p>
          <w:p w:rsidR="00D55CD1" w:rsidP="00D55CD1" w:rsidRDefault="00D55CD1" w14:paraId="67E06ADA" w14:textId="30162D02" w14:noSpellErr="1">
            <w:pPr>
              <w:pStyle w:val="Heading3"/>
              <w:rPr>
                <w:rStyle w:val="Emphasis"/>
              </w:rPr>
            </w:pPr>
            <w:bookmarkStart w:name="_Toc2105575388" w:id="1563469934"/>
            <w:r w:rsidRPr="44D0DE8F" w:rsidR="73541ED2">
              <w:rPr>
                <w:rStyle w:val="Emphasis"/>
              </w:rPr>
              <w:t>COMPLEX</w:t>
            </w:r>
            <w:bookmarkEnd w:id="1563469934"/>
          </w:p>
          <w:p w:rsidR="009251B3" w:rsidP="009251B3" w:rsidRDefault="009251B3" w14:paraId="11BD6290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515F93">
              <w:rPr>
                <w:rFonts w:ascii="Arial" w:hAnsi="Arial" w:cs="Arial"/>
                <w:color w:val="002060"/>
                <w:sz w:val="22"/>
                <w:szCs w:val="22"/>
              </w:rPr>
              <w:t xml:space="preserve">Example of 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Customer</w:t>
            </w:r>
            <w:r w:rsidRPr="00515F93">
              <w:rPr>
                <w:rFonts w:ascii="Arial" w:hAnsi="Arial" w:cs="Arial"/>
                <w:color w:val="002060"/>
                <w:sz w:val="22"/>
                <w:szCs w:val="22"/>
              </w:rPr>
              <w:t xml:space="preserve"> sub-system in</w:t>
            </w:r>
          </w:p>
          <w:p w:rsidR="009251B3" w:rsidP="009251B3" w:rsidRDefault="009251B3" w14:paraId="297AF605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6D3CF122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2060"/>
                <w:sz w:val="22"/>
                <w:szCs w:val="22"/>
              </w:rPr>
              <w:t>Proposition :</w:t>
            </w:r>
            <w:proofErr w:type="gramEnd"/>
            <w:r>
              <w:rPr>
                <w:rFonts w:ascii="Arial" w:hAnsi="Arial" w:cs="Arial"/>
                <w:color w:val="002060"/>
                <w:sz w:val="22"/>
                <w:szCs w:val="22"/>
              </w:rPr>
              <w:t xml:space="preserve"> </w:t>
            </w:r>
          </w:p>
          <w:p w:rsidR="009251B3" w:rsidP="009251B3" w:rsidRDefault="009251B3" w14:paraId="55FBA4F4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31F40B5E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Detailed explanation of the problem that will help the developer to write the query to resolve the issue</w:t>
            </w:r>
          </w:p>
          <w:p w:rsidR="009251B3" w:rsidP="009251B3" w:rsidRDefault="009251B3" w14:paraId="7A64F01C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0D5C4FA5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Diagram of tables</w:t>
            </w:r>
          </w:p>
          <w:p w:rsidR="009251B3" w:rsidP="009251B3" w:rsidRDefault="009251B3" w14:paraId="29682EF4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1CDE2175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Columns from Standard view</w:t>
            </w:r>
          </w:p>
          <w:p w:rsidR="009251B3" w:rsidP="009251B3" w:rsidRDefault="009251B3" w14:paraId="10B63EAD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3A8F3D07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Project following columns from their respective tables in the select clause</w:t>
            </w:r>
          </w:p>
          <w:p w:rsidR="009251B3" w:rsidP="009251B3" w:rsidRDefault="009251B3" w14:paraId="242508A4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3BC93FEA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Order by</w:t>
            </w:r>
          </w:p>
          <w:p w:rsidR="009251B3" w:rsidP="009251B3" w:rsidRDefault="009251B3" w14:paraId="32A5C0A9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1BDCE645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Problem solving Query</w:t>
            </w:r>
          </w:p>
          <w:p w:rsidR="009251B3" w:rsidP="009251B3" w:rsidRDefault="009251B3" w14:paraId="047A9480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6D9FA526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Sample Relational Output with total number of rows returned ()</w:t>
            </w:r>
          </w:p>
          <w:p w:rsidR="009251B3" w:rsidP="009251B3" w:rsidRDefault="009251B3" w14:paraId="208F9AEB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  <w:p w:rsidR="009251B3" w:rsidP="009251B3" w:rsidRDefault="009251B3" w14:paraId="4036E371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Sample JSON Output with total number of rows returned ()</w:t>
            </w:r>
          </w:p>
          <w:p w:rsidRPr="009251B3" w:rsidR="009251B3" w:rsidP="009251B3" w:rsidRDefault="009251B3" w14:paraId="5DC961E4" w14:textId="77777777"/>
          <w:p w:rsidR="00712AA8" w:rsidP="00D55CD1" w:rsidRDefault="00712AA8" w14:paraId="65E26ADE" w14:textId="2161A8C0">
            <w:pPr>
              <w:pStyle w:val="Heading1"/>
              <w:jc w:val="center"/>
            </w:pPr>
          </w:p>
          <w:p w:rsidR="00712AA8" w:rsidP="00712AA8" w:rsidRDefault="00712AA8" w14:paraId="3A939D66" w14:textId="4C0A2F1D"/>
          <w:p w:rsidR="00712AA8" w:rsidP="00712AA8" w:rsidRDefault="00712AA8" w14:paraId="3DBE5C4D" w14:textId="4AE7DDF9"/>
          <w:p w:rsidR="00712AA8" w:rsidP="00712AA8" w:rsidRDefault="00712AA8" w14:paraId="3C3B77CB" w14:textId="506F7485"/>
          <w:p w:rsidR="00712AA8" w:rsidP="00712AA8" w:rsidRDefault="00712AA8" w14:paraId="5ED600FC" w14:textId="52F0A840"/>
          <w:p w:rsidR="00712AA8" w:rsidP="00712AA8" w:rsidRDefault="00712AA8" w14:paraId="75737DE2" w14:textId="6AB130C0"/>
          <w:p w:rsidR="00712AA8" w:rsidP="00712AA8" w:rsidRDefault="00712AA8" w14:paraId="2AA81416" w14:textId="0D175DC5"/>
          <w:p w:rsidR="00712AA8" w:rsidP="00712AA8" w:rsidRDefault="00712AA8" w14:paraId="547516DF" w14:textId="2AFB4DB8"/>
          <w:p w:rsidR="00712AA8" w:rsidP="00712AA8" w:rsidRDefault="00712AA8" w14:paraId="05E1441E" w14:textId="2DFEF62F"/>
          <w:p w:rsidR="00712AA8" w:rsidP="00712AA8" w:rsidRDefault="00712AA8" w14:paraId="29374743" w14:textId="48B5952E"/>
          <w:p w:rsidR="00712AA8" w:rsidP="00712AA8" w:rsidRDefault="00712AA8" w14:paraId="7928D641" w14:textId="2EB085EF"/>
          <w:p w:rsidR="00712AA8" w:rsidP="00712AA8" w:rsidRDefault="00712AA8" w14:paraId="450EE14A" w14:textId="66E5A7F3"/>
          <w:p w:rsidR="00712AA8" w:rsidP="00712AA8" w:rsidRDefault="00712AA8" w14:paraId="13690DD7" w14:textId="4044AE8C"/>
          <w:p w:rsidR="00712AA8" w:rsidP="00712AA8" w:rsidRDefault="00712AA8" w14:paraId="25E9089A" w14:textId="77FBCA51"/>
          <w:p w:rsidR="00712AA8" w:rsidP="00712AA8" w:rsidRDefault="00712AA8" w14:paraId="118D857B" w14:textId="7D46837E"/>
          <w:p w:rsidR="00712AA8" w:rsidP="00712AA8" w:rsidRDefault="00712AA8" w14:paraId="152F6160" w14:textId="55B7693B"/>
          <w:p w:rsidR="00712AA8" w:rsidP="00712AA8" w:rsidRDefault="00712AA8" w14:paraId="784CCF9A" w14:textId="35C5389D"/>
          <w:p w:rsidR="00712AA8" w:rsidP="00712AA8" w:rsidRDefault="00712AA8" w14:paraId="6A19A7A3" w14:textId="754118CA"/>
          <w:p w:rsidR="00712AA8" w:rsidP="00712AA8" w:rsidRDefault="00712AA8" w14:paraId="5D60F1E5" w14:textId="6B2CC969"/>
          <w:p w:rsidR="00712AA8" w:rsidP="00712AA8" w:rsidRDefault="00712AA8" w14:paraId="3037BE93" w14:textId="6596E9F0"/>
          <w:p w:rsidR="00712AA8" w:rsidP="00712AA8" w:rsidRDefault="00712AA8" w14:paraId="6999828A" w14:textId="4131C69E"/>
          <w:p w:rsidR="00712AA8" w:rsidP="00712AA8" w:rsidRDefault="00712AA8" w14:paraId="2D9D771D" w14:textId="0CEF539A"/>
          <w:p w:rsidR="00712AA8" w:rsidP="00712AA8" w:rsidRDefault="00712AA8" w14:paraId="5466FA09" w14:textId="0D9302DD"/>
          <w:p w:rsidR="00712AA8" w:rsidP="00712AA8" w:rsidRDefault="00712AA8" w14:paraId="5BE198B9" w14:textId="78ACD323"/>
          <w:p w:rsidR="00712AA8" w:rsidP="00712AA8" w:rsidRDefault="00712AA8" w14:paraId="192CCF11" w14:textId="671081A3"/>
          <w:p w:rsidRPr="00712AA8" w:rsidR="00712AA8" w:rsidP="00712AA8" w:rsidRDefault="00712AA8" w14:paraId="7F4A2879" w14:textId="77777777"/>
          <w:p w:rsidR="00712AA8" w:rsidP="00D55CD1" w:rsidRDefault="00712AA8" w14:paraId="1504976A" w14:textId="77777777">
            <w:pPr>
              <w:pStyle w:val="Heading1"/>
              <w:jc w:val="center"/>
            </w:pPr>
          </w:p>
          <w:p w:rsidR="00D55CD1" w:rsidP="00D55CD1" w:rsidRDefault="00D55CD1" w14:paraId="0A9471B6" w14:textId="3A2ABF95" w14:noSpellErr="1">
            <w:pPr>
              <w:pStyle w:val="Heading1"/>
              <w:jc w:val="center"/>
            </w:pPr>
            <w:bookmarkStart w:name="_Toc2108291770" w:id="1616260225"/>
            <w:r w:rsidR="73541ED2">
              <w:rPr/>
              <w:t>CORRECTION</w:t>
            </w:r>
            <w:bookmarkEnd w:id="1616260225"/>
          </w:p>
          <w:p w:rsidR="00D55CD1" w:rsidP="00D55CD1" w:rsidRDefault="00D55CD1" w14:paraId="42179F29" w14:textId="40DEA51B">
            <w:pPr>
              <w:pStyle w:val="Heading3"/>
              <w:rPr>
                <w:rStyle w:val="Emphasis"/>
              </w:rPr>
            </w:pPr>
          </w:p>
          <w:p w:rsidR="00D55CD1" w:rsidP="00D55CD1" w:rsidRDefault="00D55CD1" w14:paraId="2EABF51D" w14:textId="1CFD7253" w14:noSpellErr="1">
            <w:pPr>
              <w:pStyle w:val="Heading3"/>
              <w:rPr>
                <w:rStyle w:val="Emphasis"/>
              </w:rPr>
            </w:pPr>
            <w:bookmarkStart w:name="_Toc298705177" w:id="656468654"/>
            <w:r w:rsidRPr="44D0DE8F" w:rsidR="73541ED2">
              <w:rPr>
                <w:rStyle w:val="Emphasis"/>
              </w:rPr>
              <w:t>SIMPLE</w:t>
            </w:r>
            <w:bookmarkEnd w:id="656468654"/>
          </w:p>
          <w:p w:rsidR="00D55CD1" w:rsidP="00D55CD1" w:rsidRDefault="00D55CD1" w14:paraId="3DE899D1" w14:textId="4F042A74">
            <w:pPr>
              <w:rPr>
                <w:rStyle w:val="Emphasis"/>
                <w:rFonts w:asciiTheme="majorHAnsi" w:hAnsiTheme="majorHAnsi" w:eastAsiaTheme="majorEastAsia" w:cstheme="majorBidi"/>
                <w:b/>
                <w:sz w:val="36"/>
              </w:rPr>
            </w:pPr>
          </w:p>
          <w:p w:rsidRPr="00D55CD1" w:rsidR="00D55CD1" w:rsidP="00D55CD1" w:rsidRDefault="00D55CD1" w14:paraId="15E7128F" w14:textId="6F0214E5">
            <w:pPr>
              <w:rPr>
                <w:rStyle w:val="Emphasis"/>
                <w:rFonts w:asciiTheme="majorHAnsi" w:hAnsiTheme="majorHAnsi" w:eastAsiaTheme="majorEastAsia" w:cstheme="majorBidi"/>
                <w:b/>
                <w:sz w:val="36"/>
              </w:rPr>
            </w:pPr>
            <w:r w:rsidRPr="00D55CD1">
              <w:rPr>
                <w:rStyle w:val="Emphasis"/>
                <w:rFonts w:asciiTheme="majorHAnsi" w:hAnsiTheme="majorHAnsi" w:eastAsiaTheme="majorEastAsia" w:cstheme="majorBidi"/>
                <w:b/>
                <w:sz w:val="36"/>
              </w:rPr>
              <w:t>MEDIUM</w:t>
            </w:r>
          </w:p>
          <w:p w:rsidR="00D55CD1" w:rsidP="00D55CD1" w:rsidRDefault="00D55CD1" w14:paraId="0C6E7D8A" w14:textId="2DA78231">
            <w:pPr>
              <w:pStyle w:val="Heading3"/>
              <w:rPr>
                <w:rStyle w:val="Emphasis"/>
              </w:rPr>
            </w:pPr>
          </w:p>
          <w:p w:rsidR="00D55CD1" w:rsidP="00D55CD1" w:rsidRDefault="00D55CD1" w14:paraId="5CBFB431" w14:textId="7B9B35DE" w14:noSpellErr="1">
            <w:pPr>
              <w:pStyle w:val="Heading3"/>
              <w:rPr>
                <w:rStyle w:val="Emphasis"/>
              </w:rPr>
            </w:pPr>
            <w:bookmarkStart w:name="_Toc801888562" w:id="1136558743"/>
            <w:r w:rsidRPr="44D0DE8F" w:rsidR="73541ED2">
              <w:rPr>
                <w:rStyle w:val="Emphasis"/>
              </w:rPr>
              <w:t>COMPLEX</w:t>
            </w:r>
            <w:bookmarkEnd w:id="1136558743"/>
          </w:p>
          <w:p w:rsidRPr="00D55CD1" w:rsidR="00D55CD1" w:rsidP="00D55CD1" w:rsidRDefault="00D55CD1" w14:paraId="7845F3EE" w14:textId="77777777"/>
          <w:p w:rsidRPr="00D55CD1" w:rsidR="00D55CD1" w:rsidP="00D55CD1" w:rsidRDefault="00D55CD1" w14:paraId="0F3C9488" w14:textId="1A780CEC"/>
          <w:p w:rsidRPr="00D55CD1" w:rsidR="00D55CD1" w:rsidP="00D55CD1" w:rsidRDefault="00D55CD1" w14:paraId="3B8B3E43" w14:textId="77777777"/>
          <w:p w:rsidRPr="00005094" w:rsidR="00D55CD1" w:rsidP="00D55CD1" w:rsidRDefault="00D55CD1" w14:paraId="1AAAA40A" w14:textId="38501CDA"/>
        </w:tc>
        <w:tc>
          <w:tcPr>
            <w:tcW w:w="421" w:type="dxa"/>
            <w:shd w:val="clear" w:color="auto" w:fill="EDF0F4" w:themeFill="accent3"/>
            <w:tcMar/>
          </w:tcPr>
          <w:p w:rsidRPr="003A798E" w:rsidR="001205A1" w:rsidRDefault="001205A1" w14:paraId="1F63D92B" w14:textId="77777777"/>
        </w:tc>
      </w:tr>
    </w:tbl>
    <w:p w:rsidRPr="003A798E" w:rsidR="00A81248" w:rsidRDefault="00C66528" w14:paraId="6886DF61" w14:textId="77777777">
      <w:r w:rsidRPr="003A798E"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091C72" wp14:editId="2F950454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id="Shape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coordsize="21600,21600" o:spid="_x0000_s1026" fillcolor="#123869 [3204]" stroked="f" strokeweight="1pt" path="m,14678r,6922l21600,3032,21600,,17075,,,1467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" w14:anchorId="65C14420">
                <v:stroke miterlimit="4" joinstyle="miter"/>
                <v:path arrowok="t" o:connecttype="custom" o:connectlocs="3885565,4519930;3885565,4519930;3885565,4519930;3885565,4519930" o:connectangles="0,90,180,270" o:extrusionok="f"/>
              </v:shape>
            </w:pict>
          </mc:Fallback>
        </mc:AlternateContent>
      </w:r>
    </w:p>
    <w:sectPr w:rsidRPr="003A798E" w:rsidR="00A81248" w:rsidSect="00A24793">
      <w:footerReference w:type="even" r:id="rId19"/>
      <w:footerReference w:type="default" r:id="rId20"/>
      <w:pgSz w:w="12240" w:h="15840" w:orient="portrait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1C08" w:rsidP="001205A1" w:rsidRDefault="00831C08" w14:paraId="62F3DDC0" w14:textId="77777777">
      <w:r>
        <w:separator/>
      </w:r>
    </w:p>
  </w:endnote>
  <w:endnote w:type="continuationSeparator" w:id="0">
    <w:p w:rsidR="00831C08" w:rsidP="001205A1" w:rsidRDefault="00831C08" w14:paraId="48FE922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5A1" w:rsidP="001739D4" w:rsidRDefault="001205A1" w14:paraId="5A1AE1FF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0740">
      <w:rPr>
        <w:rStyle w:val="PageNumber"/>
        <w:noProof/>
      </w:rPr>
      <w:t>2</w:t>
    </w:r>
    <w:r>
      <w:rPr>
        <w:rStyle w:val="PageNumber"/>
      </w:rPr>
      <w:fldChar w:fldCharType="end"/>
    </w:r>
  </w:p>
  <w:p w:rsidR="001205A1" w:rsidP="001205A1" w:rsidRDefault="001205A1" w14:paraId="545CD771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:rsidR="001205A1" w:rsidP="001739D4" w:rsidRDefault="001205A1" w14:paraId="10FFF720" w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:rsidTr="005F4F46" w14:paraId="5E388981" w14:textId="77777777">
      <w:tc>
        <w:tcPr>
          <w:tcW w:w="5395" w:type="dxa"/>
        </w:tcPr>
        <w:p w:rsidRPr="001205A1" w:rsidR="001205A1" w:rsidP="00C66528" w:rsidRDefault="00E96A9A" w14:paraId="46B839F3" w14:textId="1E43CF32">
          <w:pPr>
            <w:pStyle w:val="Footer"/>
          </w:pPr>
          <w:r>
            <w:rPr>
              <w:color w:val="7F7F7F" w:themeColor="text1" w:themeTint="80"/>
            </w:rPr>
            <w:t>Jasmine Kim’s Queries</w:t>
          </w:r>
        </w:p>
      </w:tc>
      <w:tc>
        <w:tcPr>
          <w:tcW w:w="5395" w:type="dxa"/>
        </w:tcPr>
        <w:p w:rsidRPr="001205A1" w:rsidR="001205A1" w:rsidP="001205A1" w:rsidRDefault="001205A1" w14:paraId="24940961" w14:textId="77777777">
          <w:pPr>
            <w:pStyle w:val="Footer"/>
          </w:pPr>
          <w:r w:rsidRPr="001205A1">
            <w:t xml:space="preserve">   </w:t>
          </w:r>
        </w:p>
      </w:tc>
    </w:tr>
  </w:tbl>
  <w:p w:rsidR="001205A1" w:rsidRDefault="001205A1" w14:paraId="3A000DB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1C08" w:rsidP="001205A1" w:rsidRDefault="00831C08" w14:paraId="040CA958" w14:textId="77777777">
      <w:r>
        <w:separator/>
      </w:r>
    </w:p>
  </w:footnote>
  <w:footnote w:type="continuationSeparator" w:id="0">
    <w:p w:rsidR="00831C08" w:rsidP="001205A1" w:rsidRDefault="00831C08" w14:paraId="66B6C890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dirty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9AB"/>
    <w:rsid w:val="00005094"/>
    <w:rsid w:val="000210D9"/>
    <w:rsid w:val="00083374"/>
    <w:rsid w:val="000C4ED1"/>
    <w:rsid w:val="000E1DE6"/>
    <w:rsid w:val="00112ECE"/>
    <w:rsid w:val="001205A1"/>
    <w:rsid w:val="00142538"/>
    <w:rsid w:val="00154D3B"/>
    <w:rsid w:val="001D297B"/>
    <w:rsid w:val="00265F47"/>
    <w:rsid w:val="002877E8"/>
    <w:rsid w:val="002E7C4E"/>
    <w:rsid w:val="0031055C"/>
    <w:rsid w:val="0035313C"/>
    <w:rsid w:val="00371EE1"/>
    <w:rsid w:val="003A798E"/>
    <w:rsid w:val="00425A99"/>
    <w:rsid w:val="004919AB"/>
    <w:rsid w:val="004A5A01"/>
    <w:rsid w:val="004C49C2"/>
    <w:rsid w:val="00515F93"/>
    <w:rsid w:val="005D66D1"/>
    <w:rsid w:val="005E6B25"/>
    <w:rsid w:val="005F4F46"/>
    <w:rsid w:val="006C60E6"/>
    <w:rsid w:val="006F508F"/>
    <w:rsid w:val="00712AA8"/>
    <w:rsid w:val="007660F0"/>
    <w:rsid w:val="00791B9C"/>
    <w:rsid w:val="007B0740"/>
    <w:rsid w:val="007C1BAB"/>
    <w:rsid w:val="007E3928"/>
    <w:rsid w:val="00831C08"/>
    <w:rsid w:val="00873DCF"/>
    <w:rsid w:val="008E32A4"/>
    <w:rsid w:val="009251B3"/>
    <w:rsid w:val="009C6907"/>
    <w:rsid w:val="00A15CF7"/>
    <w:rsid w:val="00A24793"/>
    <w:rsid w:val="00A81248"/>
    <w:rsid w:val="00A81517"/>
    <w:rsid w:val="00AE6B04"/>
    <w:rsid w:val="00B17B34"/>
    <w:rsid w:val="00C325F7"/>
    <w:rsid w:val="00C66528"/>
    <w:rsid w:val="00C915F0"/>
    <w:rsid w:val="00CB5C81"/>
    <w:rsid w:val="00D0788C"/>
    <w:rsid w:val="00D55CD1"/>
    <w:rsid w:val="00D64585"/>
    <w:rsid w:val="00D949A1"/>
    <w:rsid w:val="00D97D42"/>
    <w:rsid w:val="00E07164"/>
    <w:rsid w:val="00E670CE"/>
    <w:rsid w:val="00E72C14"/>
    <w:rsid w:val="00E96A9A"/>
    <w:rsid w:val="00EF2EDA"/>
    <w:rsid w:val="00F14414"/>
    <w:rsid w:val="00F607DD"/>
    <w:rsid w:val="00FB65B8"/>
    <w:rsid w:val="00FC49AE"/>
    <w:rsid w:val="00FD2FC3"/>
    <w:rsid w:val="03A0EB32"/>
    <w:rsid w:val="0DCB0F37"/>
    <w:rsid w:val="1547BB76"/>
    <w:rsid w:val="1547BB76"/>
    <w:rsid w:val="21AB6FD6"/>
    <w:rsid w:val="44D0DE8F"/>
    <w:rsid w:val="5A950E12"/>
    <w:rsid w:val="6C4EEFC3"/>
    <w:rsid w:val="6DEAC024"/>
    <w:rsid w:val="73541ED2"/>
    <w:rsid w:val="7782C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B9D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hAnsiTheme="majorHAnsi" w:eastAsiaTheme="majorEastAsia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hAnsiTheme="majorHAnsi" w:eastAsiaTheme="majorEastAsia" w:cstheme="majorBidi"/>
      <w:b/>
      <w:color w:val="123869" w:themeColor="accent1"/>
      <w:sz w:val="7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C66528"/>
    <w:rPr>
      <w:rFonts w:asciiTheme="majorHAnsi" w:hAnsiTheme="majorHAnsi" w:eastAsiaTheme="majorEastAsia" w:cstheme="majorBidi"/>
      <w:b/>
      <w:color w:val="123869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GraphicAnchor" w:customStyle="1">
    <w:name w:val="Graphic Anchor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66528"/>
    <w:rPr>
      <w:rFonts w:asciiTheme="majorHAnsi" w:hAnsiTheme="majorHAnsi" w:eastAsiaTheme="majorEastAsia" w:cstheme="majorBidi"/>
      <w:b/>
      <w:color w:val="123869" w:themeColor="accent1"/>
      <w:sz w:val="36"/>
    </w:rPr>
  </w:style>
  <w:style w:type="character" w:styleId="Heading4Char" w:customStyle="1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styleId="Text" w:customStyle="1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C66528"/>
    <w:rPr>
      <w:rFonts w:asciiTheme="majorHAnsi" w:hAnsiTheme="majorHAnsi" w:eastAsiaTheme="majorEastAsia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styleId="QuoteChar" w:customStyle="1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emf" Id="rId13" /><Relationship Type="http://schemas.openxmlformats.org/officeDocument/2006/relationships/image" Target="media/image13.png" Id="rId18" /><Relationship Type="http://schemas.openxmlformats.org/officeDocument/2006/relationships/webSettings" Target="webSettings.xml" Id="rId3" /><Relationship Type="http://schemas.openxmlformats.org/officeDocument/2006/relationships/fontTable" Target="fontTable.xml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footer" Target="footer2.xml" Id="rId20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image" Target="media/image10.png" Id="rId15" /><Relationship Type="http://schemas.openxmlformats.org/officeDocument/2006/relationships/image" Target="media/image5.png" Id="rId10" /><Relationship Type="http://schemas.openxmlformats.org/officeDocument/2006/relationships/footer" Target="footer1.xml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emf" Id="rId14" /><Relationship Type="http://schemas.openxmlformats.org/officeDocument/2006/relationships/theme" Target="theme/theme1.xml" Id="rId22" /><Relationship Type="http://schemas.openxmlformats.org/officeDocument/2006/relationships/glossaryDocument" Target="glossary/document.xml" Id="R73edda580d284b1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ffu%20paffu\AppData\Roaming\Microsoft\Templates\Jazzy%20student%20report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50008-015d-49b0-9736-944b038e298b}"/>
      </w:docPartPr>
      <w:docPartBody>
        <w:p w14:paraId="4FA7FFE9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Jazzy student report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Ryan Mohamed</lastModifiedBy>
  <revision>2</revision>
  <dcterms:created xsi:type="dcterms:W3CDTF">2022-10-14T17:08:00.0000000Z</dcterms:created>
  <dcterms:modified xsi:type="dcterms:W3CDTF">2022-10-15T19:08:14.7353322Z</dcterms:modified>
</coreProperties>
</file>